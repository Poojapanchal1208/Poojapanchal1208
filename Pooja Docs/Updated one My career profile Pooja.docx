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52" w:rsidRDefault="004552CD" w:rsidP="009A2F70">
      <w:pPr>
        <w:pStyle w:val="CourseTitle"/>
      </w:pPr>
      <w:r>
        <w:t>Career Success- CDEV 1830</w:t>
      </w:r>
    </w:p>
    <w:p w:rsidR="00EE3DEC" w:rsidRDefault="00700B32" w:rsidP="000425A4">
      <w:pPr>
        <w:pStyle w:val="ModuleTitle"/>
        <w:rPr>
          <w:sz w:val="40"/>
        </w:rPr>
      </w:pPr>
      <w:r>
        <w:rPr>
          <w:sz w:val="40"/>
        </w:rPr>
        <w:t>Assignment</w:t>
      </w:r>
      <w:r w:rsidR="00902AF9">
        <w:rPr>
          <w:sz w:val="40"/>
        </w:rPr>
        <w:t xml:space="preserve"> 1: My Career Profile </w:t>
      </w:r>
    </w:p>
    <w:p w:rsidR="002F683E" w:rsidRPr="002F683E" w:rsidRDefault="002F683E" w:rsidP="002F683E">
      <w:r>
        <w:t>Academic year 2021-2022</w:t>
      </w:r>
    </w:p>
    <w:p w:rsidR="000425A4" w:rsidRDefault="00EE3DEC" w:rsidP="00EE3DEC">
      <w:pPr>
        <w:pStyle w:val="Lead"/>
      </w:pPr>
      <w:r>
        <w:t xml:space="preserve">Worth </w:t>
      </w:r>
      <w:r w:rsidR="00902AF9">
        <w:t>15%</w:t>
      </w:r>
      <w:r>
        <w:t>of Final Grade</w:t>
      </w:r>
    </w:p>
    <w:p w:rsidR="00EE3DEC" w:rsidRDefault="00902AF9" w:rsidP="00EE3DEC">
      <w:pPr>
        <w:pStyle w:val="H3"/>
      </w:pPr>
      <w:r>
        <w:t xml:space="preserve">Due Date </w:t>
      </w:r>
    </w:p>
    <w:p w:rsidR="00902AF9" w:rsidRDefault="00902AF9" w:rsidP="00902AF9">
      <w:r>
        <w:t xml:space="preserve">This assignment is due by the end of module four.  </w:t>
      </w:r>
    </w:p>
    <w:p w:rsidR="00EE3DEC" w:rsidRDefault="00902AF9" w:rsidP="00EE3DEC">
      <w:pPr>
        <w:pStyle w:val="H3"/>
      </w:pPr>
      <w:r>
        <w:t>Purpose</w:t>
      </w:r>
    </w:p>
    <w:p w:rsidR="00902AF9" w:rsidRDefault="00902AF9" w:rsidP="00902AF9">
      <w:r>
        <w:t xml:space="preserve">Creating a career profile will allow you to gain the career clarity you need to be able to communicate your skills to employers.  </w:t>
      </w:r>
      <w:r w:rsidR="00556FCC">
        <w:t xml:space="preserve">To build your career profile, you will need to do an analysis of your skills and abilities.  </w:t>
      </w:r>
    </w:p>
    <w:p w:rsidR="00EE3DEC" w:rsidRDefault="00902AF9" w:rsidP="00EE3DEC">
      <w:pPr>
        <w:pStyle w:val="H3"/>
      </w:pPr>
      <w:r>
        <w:t>Explanation of tasks</w:t>
      </w:r>
    </w:p>
    <w:p w:rsidR="00902AF9" w:rsidRDefault="00902AF9" w:rsidP="00902AF9">
      <w:r>
        <w:t xml:space="preserve">During the first four modules of this course, you were given a series of </w:t>
      </w:r>
      <w:r w:rsidR="001A11FC">
        <w:t xml:space="preserve">activities </w:t>
      </w:r>
      <w:r>
        <w:t xml:space="preserve">to complete. </w:t>
      </w:r>
    </w:p>
    <w:p w:rsidR="00EE3DEC" w:rsidRDefault="001A11FC" w:rsidP="00902AF9">
      <w:r>
        <w:t xml:space="preserve">Review your work for spelling, grammar ensuring that your ideas are communicated clearly.  </w:t>
      </w:r>
      <w:r w:rsidR="00EE3DEC">
        <w:t xml:space="preserve">Upload and submit your completed </w:t>
      </w:r>
      <w:r w:rsidR="00433F03">
        <w:t>career profile</w:t>
      </w:r>
      <w:r w:rsidR="00EE3DEC">
        <w:t xml:space="preserve"> as a single word document to the Assignment Submission Folder. </w:t>
      </w:r>
    </w:p>
    <w:p w:rsidR="0057705A" w:rsidRDefault="00902AF9" w:rsidP="002F683E">
      <w:r>
        <w:t xml:space="preserve">Prior to completing the tasks, be sure to review the attached rubrics. </w:t>
      </w:r>
      <w:r w:rsidR="0057705A">
        <w:t>My Career Profile</w:t>
      </w:r>
    </w:p>
    <w:p w:rsidR="002F683E" w:rsidRDefault="002F683E" w:rsidP="002F683E">
      <w:r>
        <w:t xml:space="preserve">Student Name: </w:t>
      </w:r>
      <w:r>
        <w:tab/>
      </w:r>
      <w:r w:rsidR="00924A4A">
        <w:t>Pooja P</w:t>
      </w:r>
      <w:r w:rsidR="00D450FE">
        <w:t>anchal</w:t>
      </w:r>
      <w:r>
        <w:tab/>
      </w:r>
      <w:r>
        <w:tab/>
      </w:r>
      <w:r>
        <w:tab/>
      </w:r>
      <w:r>
        <w:tab/>
        <w:t xml:space="preserve">Student Number: </w:t>
      </w:r>
      <w:r w:rsidR="00D450FE">
        <w:t>8718395</w:t>
      </w:r>
      <w:r>
        <w:tab/>
      </w:r>
      <w:r>
        <w:tab/>
      </w:r>
    </w:p>
    <w:p w:rsidR="006D1DE6" w:rsidRDefault="001A11FC" w:rsidP="002F683E">
      <w:pPr>
        <w:pStyle w:val="H3"/>
      </w:pPr>
      <w:r>
        <w:t xml:space="preserve">List of activities </w:t>
      </w:r>
    </w:p>
    <w:p w:rsidR="006D1DE6" w:rsidRDefault="006D1DE6" w:rsidP="002F683E">
      <w:pPr>
        <w:pStyle w:val="TopicTitle"/>
      </w:pPr>
      <w:r>
        <w:t xml:space="preserve">Module 1- </w:t>
      </w:r>
      <w:r w:rsidR="004A489D">
        <w:t xml:space="preserve">Assessment: My Elevator Pitch </w:t>
      </w:r>
    </w:p>
    <w:p w:rsidR="002463EA" w:rsidRDefault="002463EA" w:rsidP="002463EA">
      <w:pPr>
        <w:pStyle w:val="H3"/>
      </w:pPr>
      <w:r>
        <w:t xml:space="preserve">Task Instructions: </w:t>
      </w:r>
    </w:p>
    <w:p w:rsidR="002463EA" w:rsidRDefault="002F683E" w:rsidP="002463EA">
      <w:pPr>
        <w:rPr>
          <w:lang w:eastAsia="en-CA"/>
        </w:rPr>
      </w:pPr>
      <w:r>
        <w:t xml:space="preserve">Using Bongo or your own video recording, submit your 30 second elevator pitch.  Include your written pitch in the space below.  </w:t>
      </w:r>
      <w:r w:rsidR="002463EA" w:rsidRPr="5BE64318">
        <w:rPr>
          <w:lang w:eastAsia="en-CA"/>
        </w:rPr>
        <w:t>Prior to sending it in please use the checklist to ensure that you have included the following items in your elevator pitch:</w:t>
      </w:r>
    </w:p>
    <w:p w:rsidR="002463EA" w:rsidRDefault="002463EA" w:rsidP="002463EA">
      <w:pPr>
        <w:pStyle w:val="ListParagraph"/>
        <w:numPr>
          <w:ilvl w:val="0"/>
          <w:numId w:val="45"/>
        </w:numPr>
        <w:rPr>
          <w:lang w:eastAsia="en-CA"/>
        </w:rPr>
      </w:pPr>
      <w:r>
        <w:rPr>
          <w:lang w:eastAsia="en-CA"/>
        </w:rPr>
        <w:t xml:space="preserve">Clear pronunciation of your first and last name </w:t>
      </w:r>
    </w:p>
    <w:p w:rsidR="002463EA" w:rsidRDefault="002463EA" w:rsidP="002463EA">
      <w:pPr>
        <w:pStyle w:val="ListParagraph"/>
        <w:numPr>
          <w:ilvl w:val="0"/>
          <w:numId w:val="45"/>
        </w:numPr>
        <w:rPr>
          <w:lang w:eastAsia="en-CA"/>
        </w:rPr>
      </w:pPr>
      <w:r>
        <w:rPr>
          <w:lang w:eastAsia="en-CA"/>
        </w:rPr>
        <w:t xml:space="preserve">Natural, polished speech that is easy for the listener to hear </w:t>
      </w:r>
    </w:p>
    <w:p w:rsidR="002463EA" w:rsidRDefault="002463EA" w:rsidP="002463EA">
      <w:pPr>
        <w:pStyle w:val="ListParagraph"/>
        <w:numPr>
          <w:ilvl w:val="0"/>
          <w:numId w:val="45"/>
        </w:numPr>
      </w:pPr>
      <w:r>
        <w:rPr>
          <w:lang w:eastAsia="en-CA"/>
        </w:rPr>
        <w:t xml:space="preserve">A brief description of who you are </w:t>
      </w:r>
    </w:p>
    <w:p w:rsidR="002F683E" w:rsidRDefault="002463EA" w:rsidP="002463EA">
      <w:pPr>
        <w:pStyle w:val="ListParagraph"/>
        <w:numPr>
          <w:ilvl w:val="0"/>
          <w:numId w:val="45"/>
        </w:numPr>
      </w:pPr>
      <w:r>
        <w:rPr>
          <w:lang w:eastAsia="en-CA"/>
        </w:rPr>
        <w:t>A statement about what you are interested in and/or a future career goal</w:t>
      </w:r>
      <w:r w:rsidR="002F683E">
        <w:t xml:space="preserve">. </w:t>
      </w:r>
    </w:p>
    <w:p w:rsidR="002F683E" w:rsidRDefault="002F683E" w:rsidP="002F683E">
      <w:pPr>
        <w:pStyle w:val="H2"/>
      </w:pPr>
      <w:r>
        <w:t>My Elevator Pitch: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2F683E" w:rsidTr="002F683E">
        <w:tc>
          <w:tcPr>
            <w:tcW w:w="9350" w:type="dxa"/>
          </w:tcPr>
          <w:p w:rsidR="002F683E" w:rsidRDefault="007822BD" w:rsidP="002F683E">
            <w:r>
              <w:t>Hello, my name is Pooja Panchal. I have completed my 12</w:t>
            </w:r>
            <w:r w:rsidRPr="007822BD">
              <w:rPr>
                <w:vertAlign w:val="superscript"/>
              </w:rPr>
              <w:t>th</w:t>
            </w:r>
            <w:r>
              <w:t xml:space="preserve"> Science in Engineering in 2019 due to covid 19 I have to defer my course. Currently I am in Brampton, Ontario, but originally, I am from Gujarat, India. I want to work in computer field in future also, I have interest in many co-curricular activities such as singing, dancing, acting and philosophy. </w:t>
            </w:r>
            <w:r w:rsidR="00D450FE">
              <w:t>But</w:t>
            </w:r>
            <w:r>
              <w:t xml:space="preserve"> first I want my computer degree, then I want to work in that field and then I want to follow my passion.</w:t>
            </w:r>
          </w:p>
          <w:p w:rsidR="002F683E" w:rsidRDefault="002F683E" w:rsidP="002F683E"/>
          <w:p w:rsidR="002F683E" w:rsidRDefault="002F683E" w:rsidP="002F683E"/>
        </w:tc>
      </w:tr>
    </w:tbl>
    <w:p w:rsidR="002F683E" w:rsidRDefault="002F683E" w:rsidP="002F683E"/>
    <w:p w:rsidR="000C7614" w:rsidRDefault="00FD2B34" w:rsidP="002F683E">
      <w:pPr>
        <w:pStyle w:val="TopicTitle"/>
      </w:pPr>
      <w:r>
        <w:lastRenderedPageBreak/>
        <w:t>Module 2: Knowledge C</w:t>
      </w:r>
      <w:r w:rsidR="000C7614">
        <w:t>heck</w:t>
      </w:r>
      <w:r w:rsidR="001A11FC">
        <w:t xml:space="preserve"> (Quiz)</w:t>
      </w:r>
    </w:p>
    <w:p w:rsidR="002463EA" w:rsidRDefault="00FD2B34" w:rsidP="006D1DE6">
      <w:r>
        <w:t>Please ensure you have completed the knowledge check.</w:t>
      </w:r>
    </w:p>
    <w:p w:rsidR="000C7614" w:rsidRDefault="000C7614" w:rsidP="002F683E">
      <w:pPr>
        <w:pStyle w:val="TopicTitle"/>
      </w:pPr>
      <w:r>
        <w:t xml:space="preserve">Module 3: My Collection of Experiences </w:t>
      </w:r>
    </w:p>
    <w:p w:rsidR="00FD2B34" w:rsidRPr="002F683E" w:rsidRDefault="00FD2B34" w:rsidP="00BF6BCA">
      <w:pPr>
        <w:pStyle w:val="H2"/>
      </w:pPr>
      <w:r w:rsidRPr="002F683E">
        <w:t>My Educational Experiences</w:t>
      </w:r>
    </w:p>
    <w:p w:rsidR="00FD2B34" w:rsidRPr="002F683E" w:rsidRDefault="00FD2B34" w:rsidP="00FD2B34">
      <w:pPr>
        <w:rPr>
          <w:lang w:eastAsia="en-CA"/>
        </w:rPr>
      </w:pPr>
      <w:r w:rsidRPr="002F683E">
        <w:t>Using reverse chronology (</w:t>
      </w:r>
      <w:proofErr w:type="spellStart"/>
      <w:r w:rsidRPr="002F683E">
        <w:t>ie</w:t>
      </w:r>
      <w:proofErr w:type="spellEnd"/>
      <w:r w:rsidRPr="002F683E">
        <w:t xml:space="preserve"> newest to oldest by date) enter your educational experiences.  Add as many lines as needed.</w:t>
      </w:r>
    </w:p>
    <w:tbl>
      <w:tblPr>
        <w:tblStyle w:val="TableGrid"/>
        <w:tblW w:w="9355" w:type="dxa"/>
        <w:tblLook w:val="04A0"/>
      </w:tblPr>
      <w:tblGrid>
        <w:gridCol w:w="2245"/>
        <w:gridCol w:w="1497"/>
        <w:gridCol w:w="2553"/>
        <w:gridCol w:w="3060"/>
      </w:tblGrid>
      <w:tr w:rsidR="00FD2B34" w:rsidRPr="00FD2B34" w:rsidTr="00E17A79">
        <w:tc>
          <w:tcPr>
            <w:tcW w:w="2245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Name of Certificate</w:t>
            </w:r>
          </w:p>
        </w:tc>
        <w:tc>
          <w:tcPr>
            <w:tcW w:w="1497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Institution</w:t>
            </w:r>
          </w:p>
        </w:tc>
        <w:tc>
          <w:tcPr>
            <w:tcW w:w="2553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City, Country</w:t>
            </w:r>
          </w:p>
        </w:tc>
        <w:tc>
          <w:tcPr>
            <w:tcW w:w="3060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Year Completed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Pr="002F683E" w:rsidRDefault="00F05CCC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Calligraphy Competition</w:t>
            </w:r>
          </w:p>
        </w:tc>
        <w:tc>
          <w:tcPr>
            <w:tcW w:w="1497" w:type="dxa"/>
          </w:tcPr>
          <w:p w:rsidR="00FD2B34" w:rsidRPr="002F683E" w:rsidRDefault="003110B0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Mount Carmel High School</w:t>
            </w:r>
          </w:p>
        </w:tc>
        <w:tc>
          <w:tcPr>
            <w:tcW w:w="2553" w:type="dxa"/>
          </w:tcPr>
          <w:p w:rsidR="00FD2B34" w:rsidRPr="002F683E" w:rsidRDefault="00D450FE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Gujarat, India</w:t>
            </w:r>
          </w:p>
        </w:tc>
        <w:tc>
          <w:tcPr>
            <w:tcW w:w="3060" w:type="dxa"/>
          </w:tcPr>
          <w:p w:rsidR="00FD2B34" w:rsidRPr="002F683E" w:rsidRDefault="003110B0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2015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Default="00FD2B34" w:rsidP="00E17A79">
            <w:pPr>
              <w:rPr>
                <w:lang w:eastAsia="en-CA"/>
              </w:rPr>
            </w:pPr>
          </w:p>
          <w:p w:rsidR="00FD2B34" w:rsidRPr="002F683E" w:rsidRDefault="003110B0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Computer Course</w:t>
            </w:r>
          </w:p>
        </w:tc>
        <w:tc>
          <w:tcPr>
            <w:tcW w:w="1497" w:type="dxa"/>
          </w:tcPr>
          <w:p w:rsidR="00FD2B34" w:rsidRPr="002F683E" w:rsidRDefault="003110B0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Krishna Computer</w:t>
            </w:r>
          </w:p>
        </w:tc>
        <w:tc>
          <w:tcPr>
            <w:tcW w:w="2553" w:type="dxa"/>
          </w:tcPr>
          <w:p w:rsidR="00FD2B34" w:rsidRPr="002F683E" w:rsidRDefault="00D450FE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Gujarat, India</w:t>
            </w:r>
          </w:p>
        </w:tc>
        <w:tc>
          <w:tcPr>
            <w:tcW w:w="3060" w:type="dxa"/>
          </w:tcPr>
          <w:p w:rsidR="00FD2B34" w:rsidRPr="002F683E" w:rsidRDefault="003110B0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2020</w:t>
            </w:r>
          </w:p>
        </w:tc>
      </w:tr>
    </w:tbl>
    <w:p w:rsidR="00FD2B34" w:rsidRPr="002F683E" w:rsidRDefault="00FD2B34" w:rsidP="00FD2B34">
      <w:pPr>
        <w:rPr>
          <w:lang w:eastAsia="en-CA"/>
        </w:rPr>
      </w:pPr>
    </w:p>
    <w:p w:rsidR="00FD2B34" w:rsidRPr="002F683E" w:rsidRDefault="00FD2B34" w:rsidP="00FD2B34">
      <w:pPr>
        <w:rPr>
          <w:lang w:eastAsia="en-CA"/>
        </w:rPr>
      </w:pPr>
      <w:r w:rsidRPr="002F683E">
        <w:rPr>
          <w:lang w:eastAsia="en-CA"/>
        </w:rPr>
        <w:t>Brainstorm a list of Skills and Abilities, Assets or Personal Qualities that you gained from this experience, aim for a list of 10-15 items</w:t>
      </w:r>
    </w:p>
    <w:p w:rsidR="00FD2B34" w:rsidRPr="002F683E" w:rsidRDefault="00FD2B34" w:rsidP="00FD2B34">
      <w:pPr>
        <w:rPr>
          <w:lang w:eastAsia="en-CA"/>
        </w:rPr>
      </w:pPr>
      <w:r w:rsidRPr="002F683E">
        <w:rPr>
          <w:lang w:eastAsia="en-CA"/>
        </w:rPr>
        <w:t>My Strength, Assets, and Personal Qualities obtained from these experiences: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D2B34" w:rsidRPr="00FD2B34" w:rsidTr="00E17A79">
        <w:tc>
          <w:tcPr>
            <w:tcW w:w="9350" w:type="dxa"/>
          </w:tcPr>
          <w:p w:rsidR="00FD2B34" w:rsidRDefault="00FD2B34" w:rsidP="00E17A79">
            <w:pPr>
              <w:rPr>
                <w:lang w:eastAsia="en-CA"/>
              </w:rPr>
            </w:pPr>
          </w:p>
          <w:p w:rsidR="00FD2B34" w:rsidRDefault="00EA5FF7" w:rsidP="00E17A7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Self-confidence, </w:t>
            </w:r>
            <w:r w:rsidR="00F05CCC">
              <w:rPr>
                <w:lang w:eastAsia="en-CA"/>
              </w:rPr>
              <w:t xml:space="preserve">Great grasping power, </w:t>
            </w:r>
            <w:r w:rsidR="00D450FE">
              <w:rPr>
                <w:lang w:eastAsia="en-CA"/>
              </w:rPr>
              <w:t>no</w:t>
            </w:r>
            <w:r w:rsidR="00F05CCC">
              <w:rPr>
                <w:lang w:eastAsia="en-CA"/>
              </w:rPr>
              <w:t xml:space="preserve"> exam fear, Determination, Patience</w:t>
            </w:r>
            <w:r w:rsidR="00886461">
              <w:rPr>
                <w:lang w:eastAsia="en-CA"/>
              </w:rPr>
              <w:t xml:space="preserve">, Desperation to learn, Co-operating nature, Time-management, Discipline, Manners and Self-respect.   </w:t>
            </w:r>
          </w:p>
          <w:p w:rsidR="00F05CCC" w:rsidRDefault="00F05CCC" w:rsidP="00E17A79">
            <w:pPr>
              <w:rPr>
                <w:lang w:eastAsia="en-CA"/>
              </w:rPr>
            </w:pPr>
          </w:p>
          <w:p w:rsidR="00FD2B34" w:rsidRDefault="00FD2B34" w:rsidP="00E17A79">
            <w:pPr>
              <w:rPr>
                <w:lang w:eastAsia="en-CA"/>
              </w:rPr>
            </w:pPr>
          </w:p>
          <w:p w:rsidR="00FD2B34" w:rsidRDefault="00FD2B34" w:rsidP="00E17A79">
            <w:pPr>
              <w:rPr>
                <w:lang w:eastAsia="en-CA"/>
              </w:rPr>
            </w:pPr>
          </w:p>
          <w:p w:rsidR="00FD2B34" w:rsidRPr="002F683E" w:rsidRDefault="00FD2B34" w:rsidP="00E17A79">
            <w:pPr>
              <w:rPr>
                <w:lang w:eastAsia="en-CA"/>
              </w:rPr>
            </w:pPr>
          </w:p>
        </w:tc>
      </w:tr>
    </w:tbl>
    <w:p w:rsidR="00FD2B34" w:rsidRPr="002F683E" w:rsidRDefault="00FD2B34" w:rsidP="00FD2B34">
      <w:pPr>
        <w:rPr>
          <w:lang w:eastAsia="en-CA"/>
        </w:rPr>
      </w:pPr>
    </w:p>
    <w:p w:rsidR="00FD2B34" w:rsidRPr="002F683E" w:rsidRDefault="00FD2B34" w:rsidP="002F683E">
      <w:pPr>
        <w:pStyle w:val="H2"/>
      </w:pPr>
      <w:r w:rsidRPr="002F683E">
        <w:t>My Work Experiences</w:t>
      </w:r>
    </w:p>
    <w:p w:rsidR="00FD2B34" w:rsidRPr="002F683E" w:rsidRDefault="00FD2B34" w:rsidP="00FD2B34">
      <w:pPr>
        <w:rPr>
          <w:lang w:eastAsia="en-CA"/>
        </w:rPr>
      </w:pPr>
      <w:r w:rsidRPr="002F683E">
        <w:t>Using reverse chronology (</w:t>
      </w:r>
      <w:proofErr w:type="spellStart"/>
      <w:r w:rsidRPr="002F683E">
        <w:t>ie</w:t>
      </w:r>
      <w:proofErr w:type="spellEnd"/>
      <w:r w:rsidRPr="002F683E">
        <w:t xml:space="preserve"> newest to oldest by date) enter your educational experiences.  Add as many lines as needed.</w:t>
      </w:r>
    </w:p>
    <w:tbl>
      <w:tblPr>
        <w:tblStyle w:val="TableGrid"/>
        <w:tblW w:w="9355" w:type="dxa"/>
        <w:tblLook w:val="04A0"/>
      </w:tblPr>
      <w:tblGrid>
        <w:gridCol w:w="2245"/>
        <w:gridCol w:w="1497"/>
        <w:gridCol w:w="2553"/>
        <w:gridCol w:w="3060"/>
      </w:tblGrid>
      <w:tr w:rsidR="00FD2B34" w:rsidRPr="00FD2B34" w:rsidTr="00E17A79">
        <w:tc>
          <w:tcPr>
            <w:tcW w:w="2245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Job Title</w:t>
            </w:r>
          </w:p>
        </w:tc>
        <w:tc>
          <w:tcPr>
            <w:tcW w:w="1497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Company</w:t>
            </w:r>
          </w:p>
        </w:tc>
        <w:tc>
          <w:tcPr>
            <w:tcW w:w="2553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City, Country</w:t>
            </w:r>
          </w:p>
        </w:tc>
        <w:tc>
          <w:tcPr>
            <w:tcW w:w="3060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Dates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Default="001C56D9" w:rsidP="00E17A7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Receptionist </w:t>
            </w:r>
          </w:p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1497" w:type="dxa"/>
          </w:tcPr>
          <w:p w:rsidR="00FD2B34" w:rsidRPr="002F683E" w:rsidRDefault="0027022C" w:rsidP="00E17A79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Shreehari</w:t>
            </w:r>
            <w:proofErr w:type="spellEnd"/>
          </w:p>
        </w:tc>
        <w:tc>
          <w:tcPr>
            <w:tcW w:w="2553" w:type="dxa"/>
          </w:tcPr>
          <w:p w:rsidR="00FD2B34" w:rsidRPr="002F683E" w:rsidRDefault="00D450FE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Gujarat, India</w:t>
            </w:r>
          </w:p>
        </w:tc>
        <w:tc>
          <w:tcPr>
            <w:tcW w:w="3060" w:type="dxa"/>
          </w:tcPr>
          <w:p w:rsidR="00FD2B34" w:rsidRPr="002F683E" w:rsidRDefault="00B20686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02/2020 to 03/2020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Default="00FD2B34" w:rsidP="00E17A79">
            <w:pPr>
              <w:rPr>
                <w:lang w:eastAsia="en-CA"/>
              </w:rPr>
            </w:pPr>
          </w:p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1497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2553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3060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</w:tr>
    </w:tbl>
    <w:p w:rsidR="00FD2B34" w:rsidRPr="002F683E" w:rsidRDefault="00FD2B34" w:rsidP="00FD2B34">
      <w:pPr>
        <w:rPr>
          <w:lang w:eastAsia="en-CA"/>
        </w:rPr>
      </w:pPr>
    </w:p>
    <w:p w:rsidR="00FD2B34" w:rsidRPr="002F683E" w:rsidRDefault="00FD2B34" w:rsidP="00FD2B34">
      <w:pPr>
        <w:rPr>
          <w:lang w:eastAsia="en-CA"/>
        </w:rPr>
      </w:pPr>
      <w:r w:rsidRPr="002F683E">
        <w:rPr>
          <w:lang w:eastAsia="en-CA"/>
        </w:rPr>
        <w:t>Brainstorm a list of Skills and Abilities, Assets or Personal Qualities that you gained from this experience, aim for a list of 10-15 items and enter below</w:t>
      </w:r>
      <w:r w:rsidR="002F683E">
        <w:rPr>
          <w:lang w:eastAsia="en-CA"/>
        </w:rPr>
        <w:t>:</w:t>
      </w:r>
    </w:p>
    <w:p w:rsidR="00FD2B34" w:rsidRPr="002F683E" w:rsidRDefault="00FD2B34" w:rsidP="002F683E">
      <w:pPr>
        <w:pStyle w:val="H2"/>
        <w:rPr>
          <w:lang w:eastAsia="en-CA"/>
        </w:rPr>
      </w:pPr>
      <w:r w:rsidRPr="002F683E">
        <w:rPr>
          <w:lang w:eastAsia="en-CA"/>
        </w:rPr>
        <w:t>My Strength, Assets, and Personal Qualities obtained from these experiences: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D2B34" w:rsidRPr="00FD2B34" w:rsidTr="00E17A79">
        <w:tc>
          <w:tcPr>
            <w:tcW w:w="9350" w:type="dxa"/>
          </w:tcPr>
          <w:p w:rsidR="00FD2B34" w:rsidRDefault="0027022C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Patience, Humbleness, Good listening ability, Flexibility, Friendly nature, Energetic, Understanding behavior, Honest replies, Act professionally.</w:t>
            </w:r>
          </w:p>
          <w:p w:rsidR="00FD2B34" w:rsidRPr="002F683E" w:rsidRDefault="00FD2B34" w:rsidP="00E17A79">
            <w:pPr>
              <w:rPr>
                <w:lang w:eastAsia="en-CA"/>
              </w:rPr>
            </w:pPr>
          </w:p>
        </w:tc>
      </w:tr>
    </w:tbl>
    <w:p w:rsidR="00FD2B34" w:rsidRPr="002F683E" w:rsidRDefault="00FD2B34" w:rsidP="00FD2B34">
      <w:pPr>
        <w:rPr>
          <w:lang w:eastAsia="en-CA"/>
        </w:rPr>
      </w:pPr>
    </w:p>
    <w:p w:rsidR="00FD2B34" w:rsidRPr="002F683E" w:rsidRDefault="00FD2B34" w:rsidP="002F683E">
      <w:pPr>
        <w:pStyle w:val="H2"/>
        <w:rPr>
          <w:lang w:eastAsia="en-CA"/>
        </w:rPr>
      </w:pPr>
      <w:r w:rsidRPr="002F683E">
        <w:rPr>
          <w:lang w:eastAsia="en-CA"/>
        </w:rPr>
        <w:t>My Volunteer Experiences</w:t>
      </w:r>
    </w:p>
    <w:p w:rsidR="00FD2B34" w:rsidRPr="002F683E" w:rsidRDefault="00FD2B34" w:rsidP="00FD2B34">
      <w:pPr>
        <w:rPr>
          <w:lang w:eastAsia="en-CA"/>
        </w:rPr>
      </w:pPr>
      <w:r w:rsidRPr="002F683E">
        <w:t>Using reverse chronology (</w:t>
      </w:r>
      <w:proofErr w:type="spellStart"/>
      <w:r w:rsidRPr="002F683E">
        <w:t>ie</w:t>
      </w:r>
      <w:proofErr w:type="spellEnd"/>
      <w:r w:rsidRPr="002F683E">
        <w:t xml:space="preserve"> newest to oldest by date) enter your educational experiences.  Add as many lines as needed.</w:t>
      </w:r>
    </w:p>
    <w:tbl>
      <w:tblPr>
        <w:tblStyle w:val="TableGrid"/>
        <w:tblW w:w="9355" w:type="dxa"/>
        <w:tblLook w:val="04A0"/>
      </w:tblPr>
      <w:tblGrid>
        <w:gridCol w:w="2245"/>
        <w:gridCol w:w="1497"/>
        <w:gridCol w:w="2553"/>
        <w:gridCol w:w="3060"/>
      </w:tblGrid>
      <w:tr w:rsidR="00FD2B34" w:rsidRPr="00FD2B34" w:rsidTr="00E17A79">
        <w:tc>
          <w:tcPr>
            <w:tcW w:w="2245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Job Title</w:t>
            </w:r>
          </w:p>
        </w:tc>
        <w:tc>
          <w:tcPr>
            <w:tcW w:w="1497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Company</w:t>
            </w:r>
          </w:p>
        </w:tc>
        <w:tc>
          <w:tcPr>
            <w:tcW w:w="2553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City, Country</w:t>
            </w:r>
          </w:p>
        </w:tc>
        <w:tc>
          <w:tcPr>
            <w:tcW w:w="3060" w:type="dxa"/>
          </w:tcPr>
          <w:p w:rsidR="00FD2B34" w:rsidRPr="002F683E" w:rsidRDefault="00FD2B34" w:rsidP="00E17A79">
            <w:pPr>
              <w:rPr>
                <w:lang w:eastAsia="en-CA"/>
              </w:rPr>
            </w:pPr>
            <w:r w:rsidRPr="002F683E">
              <w:rPr>
                <w:lang w:eastAsia="en-CA"/>
              </w:rPr>
              <w:t>Dates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Pr="002F683E" w:rsidRDefault="004E6A01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Help the disabled students to learn new technology</w:t>
            </w:r>
          </w:p>
        </w:tc>
        <w:tc>
          <w:tcPr>
            <w:tcW w:w="1497" w:type="dxa"/>
          </w:tcPr>
          <w:p w:rsidR="00FD2B34" w:rsidRPr="002F683E" w:rsidRDefault="004E6A01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Andijan Mandal</w:t>
            </w:r>
          </w:p>
        </w:tc>
        <w:tc>
          <w:tcPr>
            <w:tcW w:w="2553" w:type="dxa"/>
          </w:tcPr>
          <w:p w:rsidR="00FD2B34" w:rsidRPr="002F683E" w:rsidRDefault="004E6A01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Gujarat, India</w:t>
            </w:r>
          </w:p>
        </w:tc>
        <w:tc>
          <w:tcPr>
            <w:tcW w:w="3060" w:type="dxa"/>
          </w:tcPr>
          <w:p w:rsidR="00FD2B34" w:rsidRPr="002F683E" w:rsidRDefault="004E6A01" w:rsidP="00E17A79">
            <w:pPr>
              <w:rPr>
                <w:lang w:eastAsia="en-CA"/>
              </w:rPr>
            </w:pPr>
            <w:r>
              <w:rPr>
                <w:lang w:eastAsia="en-CA"/>
              </w:rPr>
              <w:t>0</w:t>
            </w:r>
            <w:r w:rsidR="00B20686">
              <w:rPr>
                <w:lang w:eastAsia="en-CA"/>
              </w:rPr>
              <w:t>4/2020 to 05/2020</w:t>
            </w:r>
          </w:p>
        </w:tc>
      </w:tr>
      <w:tr w:rsidR="00FD2B34" w:rsidRPr="00FD2B34" w:rsidTr="00E17A79">
        <w:tc>
          <w:tcPr>
            <w:tcW w:w="2245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1497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2553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  <w:tc>
          <w:tcPr>
            <w:tcW w:w="3060" w:type="dxa"/>
          </w:tcPr>
          <w:p w:rsidR="00FD2B34" w:rsidRPr="002F683E" w:rsidRDefault="00FD2B34" w:rsidP="00E17A79">
            <w:pPr>
              <w:rPr>
                <w:lang w:eastAsia="en-CA"/>
              </w:rPr>
            </w:pPr>
          </w:p>
        </w:tc>
      </w:tr>
    </w:tbl>
    <w:p w:rsidR="00FD2B34" w:rsidRPr="002F683E" w:rsidRDefault="00FD2B34" w:rsidP="00FD2B34">
      <w:pPr>
        <w:rPr>
          <w:lang w:eastAsia="en-CA"/>
        </w:rPr>
      </w:pPr>
    </w:p>
    <w:p w:rsidR="00FD2B34" w:rsidRPr="002F683E" w:rsidRDefault="00FD2B34" w:rsidP="00FD2B34">
      <w:pPr>
        <w:rPr>
          <w:lang w:eastAsia="en-CA"/>
        </w:rPr>
      </w:pPr>
      <w:r w:rsidRPr="002F683E">
        <w:rPr>
          <w:lang w:eastAsia="en-CA"/>
        </w:rPr>
        <w:t>Brainstorm a list of Skills and Abilities, Assets or Personal Qualities that you gained from this experience, aim for a list of 10-15 items and enter below</w:t>
      </w:r>
      <w:r w:rsidR="002F683E">
        <w:rPr>
          <w:lang w:eastAsia="en-CA"/>
        </w:rPr>
        <w:t>:</w:t>
      </w:r>
    </w:p>
    <w:p w:rsidR="00FD2B34" w:rsidRPr="002F683E" w:rsidRDefault="00FD2B34" w:rsidP="002F683E">
      <w:pPr>
        <w:pStyle w:val="H2"/>
        <w:rPr>
          <w:lang w:eastAsia="en-CA"/>
        </w:rPr>
      </w:pPr>
      <w:r w:rsidRPr="002F683E">
        <w:rPr>
          <w:lang w:eastAsia="en-CA"/>
        </w:rPr>
        <w:t>My Strength, Assets, and Personal Qualities obtained from these experiences:</w:t>
      </w:r>
    </w:p>
    <w:tbl>
      <w:tblPr>
        <w:tblStyle w:val="TableGrid"/>
        <w:tblW w:w="18700" w:type="dxa"/>
        <w:tblLook w:val="04A0"/>
      </w:tblPr>
      <w:tblGrid>
        <w:gridCol w:w="9350"/>
        <w:gridCol w:w="9350"/>
      </w:tblGrid>
      <w:tr w:rsidR="00886461" w:rsidTr="00886461">
        <w:tc>
          <w:tcPr>
            <w:tcW w:w="9350" w:type="dxa"/>
          </w:tcPr>
          <w:p w:rsidR="00886461" w:rsidRDefault="00886461" w:rsidP="00886461">
            <w:pPr>
              <w:rPr>
                <w:lang w:eastAsia="en-CA"/>
              </w:rPr>
            </w:pPr>
            <w:r>
              <w:rPr>
                <w:lang w:eastAsia="en-CA"/>
              </w:rPr>
              <w:t>Humanity, Kindness, Philanthropy, Manners, Creative thinking, Humble, Teamwork, Fearless approach, Communication power, Extrovert nature, Strong work ethic and limitless patience.</w:t>
            </w:r>
          </w:p>
          <w:p w:rsidR="00886461" w:rsidRDefault="00886461" w:rsidP="00886461">
            <w:pPr>
              <w:rPr>
                <w:lang w:eastAsia="en-CA"/>
              </w:rPr>
            </w:pPr>
          </w:p>
          <w:p w:rsidR="00886461" w:rsidRDefault="00886461" w:rsidP="00886461">
            <w:pPr>
              <w:rPr>
                <w:lang w:eastAsia="en-CA"/>
              </w:rPr>
            </w:pPr>
          </w:p>
          <w:p w:rsidR="00886461" w:rsidRDefault="00886461" w:rsidP="00886461">
            <w:pPr>
              <w:rPr>
                <w:lang w:eastAsia="en-CA"/>
              </w:rPr>
            </w:pPr>
          </w:p>
        </w:tc>
        <w:tc>
          <w:tcPr>
            <w:tcW w:w="9350" w:type="dxa"/>
          </w:tcPr>
          <w:p w:rsidR="00886461" w:rsidRDefault="00886461" w:rsidP="00886461">
            <w:pPr>
              <w:rPr>
                <w:lang w:eastAsia="en-CA"/>
              </w:rPr>
            </w:pPr>
          </w:p>
          <w:p w:rsidR="00886461" w:rsidRDefault="00886461" w:rsidP="00886461">
            <w:pPr>
              <w:tabs>
                <w:tab w:val="left" w:pos="6694"/>
              </w:tabs>
              <w:rPr>
                <w:lang w:eastAsia="en-CA"/>
              </w:rPr>
            </w:pPr>
            <w:r>
              <w:rPr>
                <w:lang w:eastAsia="en-CA"/>
              </w:rPr>
              <w:tab/>
            </w:r>
          </w:p>
          <w:p w:rsidR="00886461" w:rsidRPr="002F683E" w:rsidRDefault="00886461" w:rsidP="00886461">
            <w:pPr>
              <w:rPr>
                <w:lang w:eastAsia="en-CA"/>
              </w:rPr>
            </w:pPr>
          </w:p>
        </w:tc>
      </w:tr>
    </w:tbl>
    <w:p w:rsidR="00FD2B34" w:rsidRDefault="00FD2B34" w:rsidP="006D1DE6"/>
    <w:p w:rsidR="000C7614" w:rsidRPr="006D1DE6" w:rsidRDefault="000C7614" w:rsidP="002F683E">
      <w:pPr>
        <w:pStyle w:val="TopicTitle"/>
      </w:pPr>
      <w:r>
        <w:t>Module 4: My Star Stories and Accomplishment Statement</w:t>
      </w:r>
      <w:r w:rsidR="00473BA3">
        <w:t>s</w:t>
      </w:r>
    </w:p>
    <w:p w:rsidR="0026214F" w:rsidRPr="00E17A79" w:rsidRDefault="0026214F" w:rsidP="0026214F">
      <w:pPr>
        <w:pStyle w:val="H2"/>
      </w:pPr>
      <w:r w:rsidRPr="008B7992">
        <w:t>My STAR(S) Stories</w:t>
      </w:r>
    </w:p>
    <w:p w:rsidR="0026214F" w:rsidRPr="00E17A79" w:rsidRDefault="0026214F" w:rsidP="0026214F">
      <w:r w:rsidRPr="008B7992">
        <w:t>Using the format above, complete the tables below to tell as many stories as you can remember (minimum of 3).</w:t>
      </w:r>
    </w:p>
    <w:tbl>
      <w:tblPr>
        <w:tblStyle w:val="TableGrid"/>
        <w:tblW w:w="0" w:type="auto"/>
        <w:tblLook w:val="04A0"/>
      </w:tblPr>
      <w:tblGrid>
        <w:gridCol w:w="1615"/>
        <w:gridCol w:w="7735"/>
      </w:tblGrid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8B7992">
              <w:t xml:space="preserve">Situation/Task </w:t>
            </w:r>
          </w:p>
        </w:tc>
        <w:tc>
          <w:tcPr>
            <w:tcW w:w="7735" w:type="dxa"/>
          </w:tcPr>
          <w:p w:rsidR="0026214F" w:rsidRPr="00E17A79" w:rsidRDefault="004E6A01" w:rsidP="00E17A79">
            <w:r>
              <w:t>School patriotic song competition and the girl who was in lead forgot her lines due to the stage fear.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Action </w:t>
            </w:r>
          </w:p>
        </w:tc>
        <w:tc>
          <w:tcPr>
            <w:tcW w:w="7735" w:type="dxa"/>
          </w:tcPr>
          <w:p w:rsidR="0026214F" w:rsidRPr="00E17A79" w:rsidRDefault="004E6A01" w:rsidP="00E17A79">
            <w:r>
              <w:t xml:space="preserve">So instantly I move forward and start singing the whole </w:t>
            </w:r>
            <w:r w:rsidR="00346261">
              <w:t>song.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>Results</w:t>
            </w:r>
          </w:p>
        </w:tc>
        <w:tc>
          <w:tcPr>
            <w:tcW w:w="7735" w:type="dxa"/>
          </w:tcPr>
          <w:p w:rsidR="0026214F" w:rsidRPr="008B7992" w:rsidRDefault="004E6A01" w:rsidP="00E17A79">
            <w:r>
              <w:t>Won the second price.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Skills </w:t>
            </w:r>
          </w:p>
        </w:tc>
        <w:tc>
          <w:tcPr>
            <w:tcW w:w="7735" w:type="dxa"/>
          </w:tcPr>
          <w:p w:rsidR="0026214F" w:rsidRPr="00E17A79" w:rsidRDefault="004E6A01" w:rsidP="00E17A79">
            <w:r>
              <w:t>Self confidence and no stage fear.</w:t>
            </w:r>
          </w:p>
        </w:tc>
      </w:tr>
    </w:tbl>
    <w:p w:rsidR="0026214F" w:rsidRPr="00E17A79" w:rsidRDefault="0026214F" w:rsidP="0026214F"/>
    <w:tbl>
      <w:tblPr>
        <w:tblStyle w:val="TableGrid"/>
        <w:tblW w:w="0" w:type="auto"/>
        <w:tblLook w:val="04A0"/>
      </w:tblPr>
      <w:tblGrid>
        <w:gridCol w:w="1615"/>
        <w:gridCol w:w="7735"/>
      </w:tblGrid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Situation/Task </w:t>
            </w:r>
          </w:p>
        </w:tc>
        <w:tc>
          <w:tcPr>
            <w:tcW w:w="7735" w:type="dxa"/>
          </w:tcPr>
          <w:p w:rsidR="0026214F" w:rsidRPr="00E17A79" w:rsidRDefault="00640FA0" w:rsidP="00E17A79">
            <w:r>
              <w:t>Old people and children were stuck in heavy rainfall.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Action </w:t>
            </w:r>
          </w:p>
        </w:tc>
        <w:tc>
          <w:tcPr>
            <w:tcW w:w="7735" w:type="dxa"/>
          </w:tcPr>
          <w:p w:rsidR="0026214F" w:rsidRPr="00E17A79" w:rsidRDefault="00640FA0" w:rsidP="00E17A79">
            <w:r>
              <w:t>I convince the owner of a nearest showroom to get in them and then tried to make hundred of calls to book cabs for them to reach home.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>Results</w:t>
            </w:r>
          </w:p>
        </w:tc>
        <w:tc>
          <w:tcPr>
            <w:tcW w:w="7735" w:type="dxa"/>
          </w:tcPr>
          <w:p w:rsidR="0026214F" w:rsidRPr="008B7992" w:rsidRDefault="00640FA0" w:rsidP="00E17A79">
            <w:r>
              <w:t>They all reached their home safely.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Skills </w:t>
            </w:r>
          </w:p>
        </w:tc>
        <w:tc>
          <w:tcPr>
            <w:tcW w:w="7735" w:type="dxa"/>
          </w:tcPr>
          <w:p w:rsidR="0026214F" w:rsidRPr="00E17A79" w:rsidRDefault="00640FA0" w:rsidP="00E17A79">
            <w:r>
              <w:t>Convincing power and kindness.</w:t>
            </w:r>
          </w:p>
        </w:tc>
      </w:tr>
    </w:tbl>
    <w:p w:rsidR="0026214F" w:rsidRPr="00E17A79" w:rsidRDefault="0026214F" w:rsidP="0026214F"/>
    <w:tbl>
      <w:tblPr>
        <w:tblStyle w:val="TableGrid"/>
        <w:tblW w:w="0" w:type="auto"/>
        <w:tblLook w:val="04A0"/>
      </w:tblPr>
      <w:tblGrid>
        <w:gridCol w:w="1615"/>
        <w:gridCol w:w="7735"/>
      </w:tblGrid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Situation/Task </w:t>
            </w:r>
          </w:p>
        </w:tc>
        <w:tc>
          <w:tcPr>
            <w:tcW w:w="7735" w:type="dxa"/>
          </w:tcPr>
          <w:p w:rsidR="0026214F" w:rsidRPr="00E17A79" w:rsidRDefault="00640FA0" w:rsidP="00E17A79">
            <w:r>
              <w:t xml:space="preserve">In a school sports </w:t>
            </w:r>
            <w:r w:rsidR="00346261">
              <w:t>day,</w:t>
            </w:r>
            <w:r>
              <w:t xml:space="preserve"> a girl </w:t>
            </w:r>
            <w:r w:rsidR="00346261">
              <w:t>had some health issues during the performance due to the dehydration.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 xml:space="preserve">Action </w:t>
            </w:r>
          </w:p>
        </w:tc>
        <w:tc>
          <w:tcPr>
            <w:tcW w:w="7735" w:type="dxa"/>
          </w:tcPr>
          <w:p w:rsidR="0026214F" w:rsidRPr="00E17A79" w:rsidRDefault="00346261" w:rsidP="00E17A79">
            <w:r>
              <w:t>I got her out of the performance, and I treated her with some home remedies which I know.</w:t>
            </w:r>
          </w:p>
        </w:tc>
      </w:tr>
      <w:tr w:rsidR="0026214F" w:rsidRPr="00E17A79" w:rsidTr="00E17A79">
        <w:tc>
          <w:tcPr>
            <w:tcW w:w="1615" w:type="dxa"/>
          </w:tcPr>
          <w:p w:rsidR="0026214F" w:rsidRPr="00E17A79" w:rsidRDefault="0026214F" w:rsidP="00E17A79">
            <w:r w:rsidRPr="00E17A79">
              <w:t>Results</w:t>
            </w:r>
          </w:p>
        </w:tc>
        <w:tc>
          <w:tcPr>
            <w:tcW w:w="7735" w:type="dxa"/>
          </w:tcPr>
          <w:p w:rsidR="0026214F" w:rsidRPr="008B7992" w:rsidRDefault="00346261" w:rsidP="00E17A79">
            <w:r>
              <w:t>She got really fine but could not able to perform in that.</w:t>
            </w:r>
          </w:p>
        </w:tc>
      </w:tr>
      <w:tr w:rsidR="0026214F" w:rsidTr="00E17A79">
        <w:tc>
          <w:tcPr>
            <w:tcW w:w="1615" w:type="dxa"/>
          </w:tcPr>
          <w:p w:rsidR="0026214F" w:rsidRPr="00E17A79" w:rsidRDefault="0026214F" w:rsidP="00E17A79">
            <w:r w:rsidRPr="00E17A79">
              <w:lastRenderedPageBreak/>
              <w:t xml:space="preserve">Skills </w:t>
            </w:r>
          </w:p>
        </w:tc>
        <w:tc>
          <w:tcPr>
            <w:tcW w:w="7735" w:type="dxa"/>
          </w:tcPr>
          <w:p w:rsidR="0026214F" w:rsidRPr="00E17A79" w:rsidRDefault="00346261" w:rsidP="00E17A79">
            <w:r>
              <w:t>Know some home remedies and kindness.</w:t>
            </w:r>
          </w:p>
        </w:tc>
      </w:tr>
    </w:tbl>
    <w:p w:rsidR="00C25CFD" w:rsidRDefault="00C25CFD" w:rsidP="003E0B08"/>
    <w:p w:rsidR="0026214F" w:rsidRDefault="0026214F" w:rsidP="0026214F">
      <w:pPr>
        <w:pStyle w:val="H2"/>
      </w:pPr>
      <w:r>
        <w:t>Craft your Statements</w:t>
      </w:r>
    </w:p>
    <w:p w:rsidR="0026214F" w:rsidRDefault="0026214F" w:rsidP="0026214F">
      <w:r>
        <w:t xml:space="preserve">Aim to transform 3 STAR stories into accomplishment statements. </w:t>
      </w:r>
    </w:p>
    <w:tbl>
      <w:tblPr>
        <w:tblStyle w:val="TableGrid"/>
        <w:tblW w:w="0" w:type="auto"/>
        <w:tblLook w:val="04A0"/>
      </w:tblPr>
      <w:tblGrid>
        <w:gridCol w:w="2065"/>
        <w:gridCol w:w="7285"/>
      </w:tblGrid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8B7992">
              <w:rPr>
                <w:b/>
                <w:bCs/>
              </w:rPr>
              <w:t>Results from story</w:t>
            </w:r>
            <w:r w:rsidRPr="008B7992">
              <w:t xml:space="preserve"> (Summarize in one statement)</w:t>
            </w:r>
          </w:p>
        </w:tc>
        <w:tc>
          <w:tcPr>
            <w:tcW w:w="7285" w:type="dxa"/>
          </w:tcPr>
          <w:p w:rsidR="0026214F" w:rsidRPr="00E17A79" w:rsidRDefault="00A72800" w:rsidP="00E17A79">
            <w:r>
              <w:t>We got</w:t>
            </w:r>
            <w:r w:rsidR="006B0CD1">
              <w:t xml:space="preserve"> second price due to the </w:t>
            </w:r>
            <w:r>
              <w:t>inconvenience.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Starting statement</w:t>
            </w:r>
            <w:r w:rsidRPr="00E17A79">
              <w:t xml:space="preserve"> (Ensure each statement starts with an action verb)</w:t>
            </w:r>
          </w:p>
        </w:tc>
        <w:tc>
          <w:tcPr>
            <w:tcW w:w="7285" w:type="dxa"/>
          </w:tcPr>
          <w:p w:rsidR="0026214F" w:rsidRPr="008B7992" w:rsidRDefault="00A72800" w:rsidP="00E17A79">
            <w:r>
              <w:t>Singing Infront of thousands of people without rehearsing was quite difficult.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Add details</w:t>
            </w:r>
          </w:p>
          <w:p w:rsidR="0026214F" w:rsidRPr="00E17A79" w:rsidRDefault="0026214F" w:rsidP="00E17A79">
            <w:r w:rsidRPr="00E17A79">
              <w:t>(Ensure each statement outlines the results of your action)</w:t>
            </w:r>
          </w:p>
        </w:tc>
        <w:tc>
          <w:tcPr>
            <w:tcW w:w="7285" w:type="dxa"/>
          </w:tcPr>
          <w:p w:rsidR="0026214F" w:rsidRPr="008B7992" w:rsidRDefault="00A72800" w:rsidP="00E17A79">
            <w:r>
              <w:t>However, I made up my mind and ask the teacher’s permission and started to sing.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t>Final polished accomplishment statement</w:t>
            </w:r>
          </w:p>
        </w:tc>
        <w:tc>
          <w:tcPr>
            <w:tcW w:w="7285" w:type="dxa"/>
          </w:tcPr>
          <w:p w:rsidR="0026214F" w:rsidRPr="008B7992" w:rsidRDefault="00A72800" w:rsidP="00E17A79">
            <w:r>
              <w:t>Once I went there the girl was very confused, but then she realized that I was there to help her she felt relaxed and was so happy.</w:t>
            </w:r>
          </w:p>
        </w:tc>
      </w:tr>
    </w:tbl>
    <w:p w:rsidR="0026214F" w:rsidRPr="00E17A79" w:rsidRDefault="0026214F" w:rsidP="0026214F"/>
    <w:tbl>
      <w:tblPr>
        <w:tblStyle w:val="TableGrid"/>
        <w:tblW w:w="0" w:type="auto"/>
        <w:tblLook w:val="04A0"/>
      </w:tblPr>
      <w:tblGrid>
        <w:gridCol w:w="2065"/>
        <w:gridCol w:w="7285"/>
      </w:tblGrid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Results from story</w:t>
            </w:r>
            <w:r w:rsidRPr="00E17A79">
              <w:t xml:space="preserve"> (Summarize in one statement) </w:t>
            </w:r>
          </w:p>
        </w:tc>
        <w:tc>
          <w:tcPr>
            <w:tcW w:w="7285" w:type="dxa"/>
          </w:tcPr>
          <w:p w:rsidR="0026214F" w:rsidRPr="00E17A79" w:rsidRDefault="00A72800" w:rsidP="00E17A79">
            <w:r>
              <w:t>They safely reached home and were very thankful.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Starting statement</w:t>
            </w:r>
            <w:r w:rsidRPr="00E17A79">
              <w:t xml:space="preserve"> (Ensure each statement starts with an action verb)</w:t>
            </w:r>
          </w:p>
        </w:tc>
        <w:tc>
          <w:tcPr>
            <w:tcW w:w="7285" w:type="dxa"/>
          </w:tcPr>
          <w:p w:rsidR="0026214F" w:rsidRPr="008B7992" w:rsidRDefault="005177D0" w:rsidP="00E17A79">
            <w:r>
              <w:t xml:space="preserve">Raining in traffic was so heavy and exhausted. 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Add details</w:t>
            </w:r>
          </w:p>
          <w:p w:rsidR="0026214F" w:rsidRPr="00E17A79" w:rsidRDefault="0026214F" w:rsidP="00E17A79">
            <w:r w:rsidRPr="00E17A79">
              <w:t>(Ensure each statement outlines the results of your action)</w:t>
            </w:r>
          </w:p>
        </w:tc>
        <w:tc>
          <w:tcPr>
            <w:tcW w:w="7285" w:type="dxa"/>
          </w:tcPr>
          <w:p w:rsidR="0026214F" w:rsidRPr="008B7992" w:rsidRDefault="005177D0" w:rsidP="00E17A79">
            <w:r>
              <w:t>It was tough to find any cab due to the traffic, however, I managed to book at least 3 to 4 cabs.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t>Final polished accomplishment statement</w:t>
            </w:r>
          </w:p>
        </w:tc>
        <w:tc>
          <w:tcPr>
            <w:tcW w:w="7285" w:type="dxa"/>
          </w:tcPr>
          <w:p w:rsidR="0026214F" w:rsidRPr="008B7992" w:rsidRDefault="005177D0" w:rsidP="00E17A79">
            <w:r>
              <w:t xml:space="preserve">Till the cabs comes </w:t>
            </w:r>
            <w:r w:rsidR="004D7531">
              <w:t>they were resting in the showroom.</w:t>
            </w:r>
          </w:p>
        </w:tc>
      </w:tr>
    </w:tbl>
    <w:p w:rsidR="0026214F" w:rsidRPr="00E17A79" w:rsidRDefault="0026214F" w:rsidP="0026214F"/>
    <w:tbl>
      <w:tblPr>
        <w:tblStyle w:val="TableGrid"/>
        <w:tblW w:w="0" w:type="auto"/>
        <w:tblLook w:val="04A0"/>
      </w:tblPr>
      <w:tblGrid>
        <w:gridCol w:w="2065"/>
        <w:gridCol w:w="7285"/>
      </w:tblGrid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Results from story</w:t>
            </w:r>
            <w:r w:rsidRPr="00E17A79">
              <w:t xml:space="preserve"> (Summarize in one statement) </w:t>
            </w:r>
          </w:p>
        </w:tc>
        <w:tc>
          <w:tcPr>
            <w:tcW w:w="7285" w:type="dxa"/>
          </w:tcPr>
          <w:p w:rsidR="0026214F" w:rsidRPr="00E17A79" w:rsidRDefault="004D7531" w:rsidP="00E17A79">
            <w:r>
              <w:t>The girl got fine and fit after taking the home remedies.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Starting statement</w:t>
            </w:r>
            <w:r w:rsidRPr="00E17A79">
              <w:t xml:space="preserve"> (Ensure each statement starts with an action verb)</w:t>
            </w:r>
          </w:p>
        </w:tc>
        <w:tc>
          <w:tcPr>
            <w:tcW w:w="7285" w:type="dxa"/>
          </w:tcPr>
          <w:p w:rsidR="0026214F" w:rsidRPr="008B7992" w:rsidRDefault="004D7531" w:rsidP="00E17A79">
            <w:r>
              <w:t>Felling exhausting and dehydrating was normal in sunny days.</w:t>
            </w:r>
          </w:p>
        </w:tc>
      </w:tr>
      <w:tr w:rsidR="0026214F" w:rsidRPr="00E17A79" w:rsidTr="00E17A79">
        <w:tc>
          <w:tcPr>
            <w:tcW w:w="2065" w:type="dxa"/>
          </w:tcPr>
          <w:p w:rsidR="0026214F" w:rsidRPr="00E17A79" w:rsidRDefault="0026214F" w:rsidP="00E17A79">
            <w:r w:rsidRPr="00E17A79">
              <w:rPr>
                <w:b/>
                <w:bCs/>
              </w:rPr>
              <w:t>Add details</w:t>
            </w:r>
          </w:p>
          <w:p w:rsidR="0026214F" w:rsidRPr="00E17A79" w:rsidRDefault="0026214F" w:rsidP="00E17A79">
            <w:r w:rsidRPr="00E17A79">
              <w:lastRenderedPageBreak/>
              <w:t>(Ensure each statement outlines the results of your action)</w:t>
            </w:r>
          </w:p>
        </w:tc>
        <w:tc>
          <w:tcPr>
            <w:tcW w:w="7285" w:type="dxa"/>
          </w:tcPr>
          <w:p w:rsidR="0026214F" w:rsidRPr="008B7992" w:rsidRDefault="004D7531" w:rsidP="00E17A79">
            <w:r>
              <w:lastRenderedPageBreak/>
              <w:t xml:space="preserve">But as being a captain of the team and having a lot of responsibilities, it was </w:t>
            </w:r>
            <w:r>
              <w:lastRenderedPageBreak/>
              <w:t xml:space="preserve">very demotivating for others. </w:t>
            </w:r>
          </w:p>
        </w:tc>
      </w:tr>
      <w:tr w:rsidR="0026214F" w:rsidTr="00E17A79">
        <w:tc>
          <w:tcPr>
            <w:tcW w:w="2065" w:type="dxa"/>
          </w:tcPr>
          <w:p w:rsidR="0026214F" w:rsidRPr="00E17A79" w:rsidRDefault="0026214F" w:rsidP="00E17A79">
            <w:r w:rsidRPr="00E17A79">
              <w:lastRenderedPageBreak/>
              <w:t>Final polished accomplishment statement</w:t>
            </w:r>
          </w:p>
        </w:tc>
        <w:tc>
          <w:tcPr>
            <w:tcW w:w="7285" w:type="dxa"/>
          </w:tcPr>
          <w:p w:rsidR="0026214F" w:rsidRPr="008B7992" w:rsidRDefault="004D7531" w:rsidP="00E17A79">
            <w:r>
              <w:t>After recovering from dehydration she was very thankful to me and my home remedies.</w:t>
            </w:r>
          </w:p>
        </w:tc>
      </w:tr>
    </w:tbl>
    <w:p w:rsidR="0026214F" w:rsidRDefault="0026214F" w:rsidP="0026214F"/>
    <w:p w:rsidR="001A11FC" w:rsidRDefault="001A11FC" w:rsidP="0026214F">
      <w:pPr>
        <w:pStyle w:val="H2"/>
      </w:pPr>
    </w:p>
    <w:sectPr w:rsidR="001A11FC" w:rsidSect="0009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B26"/>
    <w:multiLevelType w:val="hybridMultilevel"/>
    <w:tmpl w:val="8DA09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37357"/>
    <w:multiLevelType w:val="hybridMultilevel"/>
    <w:tmpl w:val="318A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B20D0"/>
    <w:multiLevelType w:val="hybridMultilevel"/>
    <w:tmpl w:val="001A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50AA"/>
    <w:multiLevelType w:val="hybridMultilevel"/>
    <w:tmpl w:val="B75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E1FE5"/>
    <w:multiLevelType w:val="hybridMultilevel"/>
    <w:tmpl w:val="AFAA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660B8"/>
    <w:multiLevelType w:val="hybridMultilevel"/>
    <w:tmpl w:val="91142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31339"/>
    <w:multiLevelType w:val="hybridMultilevel"/>
    <w:tmpl w:val="417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7230F"/>
    <w:multiLevelType w:val="hybridMultilevel"/>
    <w:tmpl w:val="67C21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90A"/>
    <w:multiLevelType w:val="hybridMultilevel"/>
    <w:tmpl w:val="DED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C5E68"/>
    <w:multiLevelType w:val="hybridMultilevel"/>
    <w:tmpl w:val="B494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82F45"/>
    <w:multiLevelType w:val="hybridMultilevel"/>
    <w:tmpl w:val="3C5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D7C6A"/>
    <w:multiLevelType w:val="hybridMultilevel"/>
    <w:tmpl w:val="9F26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1276"/>
    <w:multiLevelType w:val="hybridMultilevel"/>
    <w:tmpl w:val="CEBED4F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>
    <w:nsid w:val="2E564746"/>
    <w:multiLevelType w:val="hybridMultilevel"/>
    <w:tmpl w:val="3B52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6582F"/>
    <w:multiLevelType w:val="hybridMultilevel"/>
    <w:tmpl w:val="B5AE5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A41B1"/>
    <w:multiLevelType w:val="hybridMultilevel"/>
    <w:tmpl w:val="BF664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493B8A"/>
    <w:multiLevelType w:val="hybridMultilevel"/>
    <w:tmpl w:val="F88E1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654E9"/>
    <w:multiLevelType w:val="hybridMultilevel"/>
    <w:tmpl w:val="4AB0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A20A6"/>
    <w:multiLevelType w:val="hybridMultilevel"/>
    <w:tmpl w:val="96FC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B716C"/>
    <w:multiLevelType w:val="hybridMultilevel"/>
    <w:tmpl w:val="22D0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B3D3F"/>
    <w:multiLevelType w:val="hybridMultilevel"/>
    <w:tmpl w:val="CA4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E5F78"/>
    <w:multiLevelType w:val="hybridMultilevel"/>
    <w:tmpl w:val="8312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95E74"/>
    <w:multiLevelType w:val="hybridMultilevel"/>
    <w:tmpl w:val="FA04F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D34D9"/>
    <w:multiLevelType w:val="hybridMultilevel"/>
    <w:tmpl w:val="3D2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B36A5"/>
    <w:multiLevelType w:val="hybridMultilevel"/>
    <w:tmpl w:val="11B4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52DDC"/>
    <w:multiLevelType w:val="hybridMultilevel"/>
    <w:tmpl w:val="050AA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7A3129"/>
    <w:multiLevelType w:val="hybridMultilevel"/>
    <w:tmpl w:val="3F9A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8F4052"/>
    <w:multiLevelType w:val="hybridMultilevel"/>
    <w:tmpl w:val="975E9200"/>
    <w:lvl w:ilvl="0" w:tplc="19DC8F2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B31FC"/>
    <w:multiLevelType w:val="hybridMultilevel"/>
    <w:tmpl w:val="83E8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6D549C"/>
    <w:multiLevelType w:val="hybridMultilevel"/>
    <w:tmpl w:val="0BE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140CB"/>
    <w:multiLevelType w:val="hybridMultilevel"/>
    <w:tmpl w:val="D2D8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F22F0"/>
    <w:multiLevelType w:val="hybridMultilevel"/>
    <w:tmpl w:val="F56E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DC58A0"/>
    <w:multiLevelType w:val="hybridMultilevel"/>
    <w:tmpl w:val="5BF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330B2"/>
    <w:multiLevelType w:val="hybridMultilevel"/>
    <w:tmpl w:val="A3767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CD0B2A"/>
    <w:multiLevelType w:val="hybridMultilevel"/>
    <w:tmpl w:val="183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F96EEE"/>
    <w:multiLevelType w:val="hybridMultilevel"/>
    <w:tmpl w:val="F69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84DCE"/>
    <w:multiLevelType w:val="hybridMultilevel"/>
    <w:tmpl w:val="30102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3AC6F8F"/>
    <w:multiLevelType w:val="hybridMultilevel"/>
    <w:tmpl w:val="FD98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A14CD"/>
    <w:multiLevelType w:val="hybridMultilevel"/>
    <w:tmpl w:val="6FEE9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210DA9"/>
    <w:multiLevelType w:val="hybridMultilevel"/>
    <w:tmpl w:val="80A2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AB0559"/>
    <w:multiLevelType w:val="hybridMultilevel"/>
    <w:tmpl w:val="B8B80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8508A5"/>
    <w:multiLevelType w:val="hybridMultilevel"/>
    <w:tmpl w:val="8888473C"/>
    <w:lvl w:ilvl="0" w:tplc="6EA2A03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B66A15"/>
    <w:multiLevelType w:val="hybridMultilevel"/>
    <w:tmpl w:val="D898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51CCC"/>
    <w:multiLevelType w:val="hybridMultilevel"/>
    <w:tmpl w:val="EC369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E7DC3"/>
    <w:multiLevelType w:val="hybridMultilevel"/>
    <w:tmpl w:val="0A0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26"/>
  </w:num>
  <w:num w:numId="7">
    <w:abstractNumId w:val="44"/>
  </w:num>
  <w:num w:numId="8">
    <w:abstractNumId w:val="17"/>
  </w:num>
  <w:num w:numId="9">
    <w:abstractNumId w:val="6"/>
  </w:num>
  <w:num w:numId="10">
    <w:abstractNumId w:val="24"/>
  </w:num>
  <w:num w:numId="11">
    <w:abstractNumId w:val="42"/>
  </w:num>
  <w:num w:numId="12">
    <w:abstractNumId w:val="8"/>
  </w:num>
  <w:num w:numId="13">
    <w:abstractNumId w:val="21"/>
  </w:num>
  <w:num w:numId="14">
    <w:abstractNumId w:val="28"/>
  </w:num>
  <w:num w:numId="15">
    <w:abstractNumId w:val="29"/>
  </w:num>
  <w:num w:numId="16">
    <w:abstractNumId w:val="9"/>
  </w:num>
  <w:num w:numId="17">
    <w:abstractNumId w:val="2"/>
  </w:num>
  <w:num w:numId="18">
    <w:abstractNumId w:val="25"/>
  </w:num>
  <w:num w:numId="19">
    <w:abstractNumId w:val="40"/>
  </w:num>
  <w:num w:numId="20">
    <w:abstractNumId w:val="5"/>
  </w:num>
  <w:num w:numId="21">
    <w:abstractNumId w:val="15"/>
  </w:num>
  <w:num w:numId="22">
    <w:abstractNumId w:val="1"/>
  </w:num>
  <w:num w:numId="23">
    <w:abstractNumId w:val="39"/>
  </w:num>
  <w:num w:numId="24">
    <w:abstractNumId w:val="33"/>
  </w:num>
  <w:num w:numId="25">
    <w:abstractNumId w:val="36"/>
  </w:num>
  <w:num w:numId="26">
    <w:abstractNumId w:val="32"/>
  </w:num>
  <w:num w:numId="27">
    <w:abstractNumId w:val="35"/>
  </w:num>
  <w:num w:numId="28">
    <w:abstractNumId w:val="18"/>
  </w:num>
  <w:num w:numId="29">
    <w:abstractNumId w:val="22"/>
  </w:num>
  <w:num w:numId="30">
    <w:abstractNumId w:val="19"/>
  </w:num>
  <w:num w:numId="31">
    <w:abstractNumId w:val="4"/>
  </w:num>
  <w:num w:numId="32">
    <w:abstractNumId w:val="20"/>
  </w:num>
  <w:num w:numId="33">
    <w:abstractNumId w:val="3"/>
  </w:num>
  <w:num w:numId="34">
    <w:abstractNumId w:val="13"/>
  </w:num>
  <w:num w:numId="35">
    <w:abstractNumId w:val="11"/>
  </w:num>
  <w:num w:numId="36">
    <w:abstractNumId w:val="41"/>
  </w:num>
  <w:num w:numId="37">
    <w:abstractNumId w:val="38"/>
  </w:num>
  <w:num w:numId="38">
    <w:abstractNumId w:val="37"/>
  </w:num>
  <w:num w:numId="39">
    <w:abstractNumId w:val="12"/>
  </w:num>
  <w:num w:numId="40">
    <w:abstractNumId w:val="34"/>
  </w:num>
  <w:num w:numId="41">
    <w:abstractNumId w:val="23"/>
  </w:num>
  <w:num w:numId="42">
    <w:abstractNumId w:val="31"/>
  </w:num>
  <w:num w:numId="43">
    <w:abstractNumId w:val="30"/>
  </w:num>
  <w:num w:numId="44">
    <w:abstractNumId w:val="16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attachedTemplate r:id="rId1"/>
  <w:stylePaneFormatFilter w:val="1028"/>
  <w:styleLockTheme/>
  <w:styleLockQFSet/>
  <w:defaultTabStop w:val="720"/>
  <w:characterSpacingControl w:val="doNotCompress"/>
  <w:compat/>
  <w:rsids>
    <w:rsidRoot w:val="002B5420"/>
    <w:rsid w:val="00014042"/>
    <w:rsid w:val="000230D2"/>
    <w:rsid w:val="0002598D"/>
    <w:rsid w:val="000425A4"/>
    <w:rsid w:val="000617D4"/>
    <w:rsid w:val="000643B2"/>
    <w:rsid w:val="00091664"/>
    <w:rsid w:val="00095F58"/>
    <w:rsid w:val="00096B02"/>
    <w:rsid w:val="000A22B7"/>
    <w:rsid w:val="000A2820"/>
    <w:rsid w:val="000A69EC"/>
    <w:rsid w:val="000C09A0"/>
    <w:rsid w:val="000C3852"/>
    <w:rsid w:val="000C73E2"/>
    <w:rsid w:val="000C7614"/>
    <w:rsid w:val="000D66EB"/>
    <w:rsid w:val="000D7EA9"/>
    <w:rsid w:val="000E379B"/>
    <w:rsid w:val="000E584A"/>
    <w:rsid w:val="000E5D8B"/>
    <w:rsid w:val="0010144E"/>
    <w:rsid w:val="00111EF7"/>
    <w:rsid w:val="0011686C"/>
    <w:rsid w:val="00133C0C"/>
    <w:rsid w:val="0017333B"/>
    <w:rsid w:val="001844AD"/>
    <w:rsid w:val="00194A57"/>
    <w:rsid w:val="001A0881"/>
    <w:rsid w:val="001A11FC"/>
    <w:rsid w:val="001A14C9"/>
    <w:rsid w:val="001C01F2"/>
    <w:rsid w:val="001C56D9"/>
    <w:rsid w:val="001D6D5E"/>
    <w:rsid w:val="001E43E5"/>
    <w:rsid w:val="001F4CDD"/>
    <w:rsid w:val="00211564"/>
    <w:rsid w:val="002128FA"/>
    <w:rsid w:val="002130F3"/>
    <w:rsid w:val="002233F1"/>
    <w:rsid w:val="002361B7"/>
    <w:rsid w:val="00244D86"/>
    <w:rsid w:val="002463EA"/>
    <w:rsid w:val="00250672"/>
    <w:rsid w:val="0026214F"/>
    <w:rsid w:val="00266E47"/>
    <w:rsid w:val="0027022C"/>
    <w:rsid w:val="002A3E6A"/>
    <w:rsid w:val="002B5420"/>
    <w:rsid w:val="002B56EE"/>
    <w:rsid w:val="002D5FE7"/>
    <w:rsid w:val="002F4734"/>
    <w:rsid w:val="002F683E"/>
    <w:rsid w:val="003110B0"/>
    <w:rsid w:val="00312BE3"/>
    <w:rsid w:val="00346261"/>
    <w:rsid w:val="003464CC"/>
    <w:rsid w:val="00382608"/>
    <w:rsid w:val="003A6C20"/>
    <w:rsid w:val="003B5EB0"/>
    <w:rsid w:val="003D798D"/>
    <w:rsid w:val="003E0B08"/>
    <w:rsid w:val="00415F8E"/>
    <w:rsid w:val="00433F03"/>
    <w:rsid w:val="00445AE2"/>
    <w:rsid w:val="004552CD"/>
    <w:rsid w:val="00456DD6"/>
    <w:rsid w:val="00472757"/>
    <w:rsid w:val="00473BA3"/>
    <w:rsid w:val="00490F7F"/>
    <w:rsid w:val="004A489D"/>
    <w:rsid w:val="004B7D0B"/>
    <w:rsid w:val="004C1BB5"/>
    <w:rsid w:val="004C3958"/>
    <w:rsid w:val="004D44B9"/>
    <w:rsid w:val="004D5D32"/>
    <w:rsid w:val="004D7531"/>
    <w:rsid w:val="004E0E0C"/>
    <w:rsid w:val="004E65E1"/>
    <w:rsid w:val="004E6A01"/>
    <w:rsid w:val="004F6436"/>
    <w:rsid w:val="00504A06"/>
    <w:rsid w:val="00506576"/>
    <w:rsid w:val="005177D0"/>
    <w:rsid w:val="0052530C"/>
    <w:rsid w:val="00525D6A"/>
    <w:rsid w:val="0052635F"/>
    <w:rsid w:val="00545D04"/>
    <w:rsid w:val="00550D64"/>
    <w:rsid w:val="00551707"/>
    <w:rsid w:val="00556FCC"/>
    <w:rsid w:val="0055747B"/>
    <w:rsid w:val="0057705A"/>
    <w:rsid w:val="00583BA0"/>
    <w:rsid w:val="005A2F7C"/>
    <w:rsid w:val="005A47BB"/>
    <w:rsid w:val="005A6B91"/>
    <w:rsid w:val="005C454E"/>
    <w:rsid w:val="005E0654"/>
    <w:rsid w:val="005E73F7"/>
    <w:rsid w:val="00622B0D"/>
    <w:rsid w:val="00626067"/>
    <w:rsid w:val="00632886"/>
    <w:rsid w:val="00640FA0"/>
    <w:rsid w:val="0065292B"/>
    <w:rsid w:val="00674264"/>
    <w:rsid w:val="006A4044"/>
    <w:rsid w:val="006B0CD1"/>
    <w:rsid w:val="006B66CB"/>
    <w:rsid w:val="006C6D79"/>
    <w:rsid w:val="006D1DE6"/>
    <w:rsid w:val="006E18D9"/>
    <w:rsid w:val="006E30FC"/>
    <w:rsid w:val="00700B32"/>
    <w:rsid w:val="00700CBC"/>
    <w:rsid w:val="007011BE"/>
    <w:rsid w:val="007030D6"/>
    <w:rsid w:val="007100D8"/>
    <w:rsid w:val="00711E27"/>
    <w:rsid w:val="0072769B"/>
    <w:rsid w:val="00730C37"/>
    <w:rsid w:val="00741090"/>
    <w:rsid w:val="00762A4F"/>
    <w:rsid w:val="00763B0E"/>
    <w:rsid w:val="00772F2F"/>
    <w:rsid w:val="007822BD"/>
    <w:rsid w:val="007852AF"/>
    <w:rsid w:val="007941A7"/>
    <w:rsid w:val="007A326A"/>
    <w:rsid w:val="007B01E3"/>
    <w:rsid w:val="007C0607"/>
    <w:rsid w:val="007D3CE0"/>
    <w:rsid w:val="007F0A74"/>
    <w:rsid w:val="007F7313"/>
    <w:rsid w:val="008062F0"/>
    <w:rsid w:val="00806BD0"/>
    <w:rsid w:val="00822C31"/>
    <w:rsid w:val="00855576"/>
    <w:rsid w:val="00866897"/>
    <w:rsid w:val="00866AF6"/>
    <w:rsid w:val="008707D0"/>
    <w:rsid w:val="008750DE"/>
    <w:rsid w:val="008757DD"/>
    <w:rsid w:val="008829A5"/>
    <w:rsid w:val="008835E5"/>
    <w:rsid w:val="008856F6"/>
    <w:rsid w:val="00886461"/>
    <w:rsid w:val="008900C1"/>
    <w:rsid w:val="008C64F9"/>
    <w:rsid w:val="008F41CF"/>
    <w:rsid w:val="00901910"/>
    <w:rsid w:val="00902AF9"/>
    <w:rsid w:val="00917E90"/>
    <w:rsid w:val="00924A4A"/>
    <w:rsid w:val="00926096"/>
    <w:rsid w:val="00932093"/>
    <w:rsid w:val="00941DB6"/>
    <w:rsid w:val="009A2F70"/>
    <w:rsid w:val="00A22787"/>
    <w:rsid w:val="00A251C8"/>
    <w:rsid w:val="00A451D4"/>
    <w:rsid w:val="00A51097"/>
    <w:rsid w:val="00A55CE7"/>
    <w:rsid w:val="00A56ED0"/>
    <w:rsid w:val="00A652DB"/>
    <w:rsid w:val="00A72800"/>
    <w:rsid w:val="00A92F3A"/>
    <w:rsid w:val="00AC198D"/>
    <w:rsid w:val="00AC59F0"/>
    <w:rsid w:val="00AD1C10"/>
    <w:rsid w:val="00AD5483"/>
    <w:rsid w:val="00B00646"/>
    <w:rsid w:val="00B026EE"/>
    <w:rsid w:val="00B102E1"/>
    <w:rsid w:val="00B20686"/>
    <w:rsid w:val="00B4606C"/>
    <w:rsid w:val="00B60645"/>
    <w:rsid w:val="00B62B6B"/>
    <w:rsid w:val="00B67B41"/>
    <w:rsid w:val="00B67BDA"/>
    <w:rsid w:val="00B7448F"/>
    <w:rsid w:val="00B936EF"/>
    <w:rsid w:val="00BA54CB"/>
    <w:rsid w:val="00BB082D"/>
    <w:rsid w:val="00BC4A6B"/>
    <w:rsid w:val="00BD1BC8"/>
    <w:rsid w:val="00BE7620"/>
    <w:rsid w:val="00BF6BCA"/>
    <w:rsid w:val="00BF700F"/>
    <w:rsid w:val="00C253E8"/>
    <w:rsid w:val="00C25CFD"/>
    <w:rsid w:val="00C41C42"/>
    <w:rsid w:val="00C748C7"/>
    <w:rsid w:val="00C7663B"/>
    <w:rsid w:val="00CB69CB"/>
    <w:rsid w:val="00CD05B3"/>
    <w:rsid w:val="00CD3829"/>
    <w:rsid w:val="00CE36F2"/>
    <w:rsid w:val="00CF038F"/>
    <w:rsid w:val="00D31BF5"/>
    <w:rsid w:val="00D33302"/>
    <w:rsid w:val="00D450FE"/>
    <w:rsid w:val="00D720FB"/>
    <w:rsid w:val="00D96515"/>
    <w:rsid w:val="00DA5332"/>
    <w:rsid w:val="00DB4942"/>
    <w:rsid w:val="00DC289C"/>
    <w:rsid w:val="00DD6F84"/>
    <w:rsid w:val="00DF3B44"/>
    <w:rsid w:val="00E01543"/>
    <w:rsid w:val="00E03726"/>
    <w:rsid w:val="00E30E27"/>
    <w:rsid w:val="00E406C4"/>
    <w:rsid w:val="00E50DB8"/>
    <w:rsid w:val="00E517AF"/>
    <w:rsid w:val="00E75CC3"/>
    <w:rsid w:val="00E75F58"/>
    <w:rsid w:val="00E86FC8"/>
    <w:rsid w:val="00EA5FF7"/>
    <w:rsid w:val="00ED00C7"/>
    <w:rsid w:val="00ED7FDE"/>
    <w:rsid w:val="00EE3DEC"/>
    <w:rsid w:val="00EE5840"/>
    <w:rsid w:val="00F05CCC"/>
    <w:rsid w:val="00F248CF"/>
    <w:rsid w:val="00F27BF4"/>
    <w:rsid w:val="00F3716F"/>
    <w:rsid w:val="00F57D8C"/>
    <w:rsid w:val="00F61B21"/>
    <w:rsid w:val="00F6397C"/>
    <w:rsid w:val="00F675EE"/>
    <w:rsid w:val="00F760E1"/>
    <w:rsid w:val="00F824B2"/>
    <w:rsid w:val="00F87C8E"/>
    <w:rsid w:val="00FB3AF3"/>
    <w:rsid w:val="00FC0CDD"/>
    <w:rsid w:val="00FD1952"/>
    <w:rsid w:val="00FD2B34"/>
    <w:rsid w:val="00FE2F4F"/>
    <w:rsid w:val="00FF1F5F"/>
    <w:rsid w:val="5B481B6E"/>
    <w:rsid w:val="5BE64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0" w:defQFormat="0" w:count="267">
    <w:lsdException w:name="Normal" w:locked="0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unhideWhenUsed="1" w:qFormat="1"/>
    <w:lsdException w:name="Title" w:semiHidden="0" w:uiPriority="10" w:qFormat="1"/>
    <w:lsdException w:name="Default Paragraph Font" w:locked="0" w:uiPriority="1" w:unhideWhenUsed="1"/>
    <w:lsdException w:name="Body Text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locked="0" w:unhideWhenUsed="1"/>
    <w:lsdException w:name="HTML Bottom of Form" w:locked="0" w:unhideWhenUsed="1"/>
    <w:lsdException w:name="HTML Keyboard" w:unhideWhenUsed="1"/>
    <w:lsdException w:name="HTML Preformatted" w:unhideWhenUsed="1"/>
    <w:lsdException w:name="HTML Typewriter" w:unhideWhenUsed="1"/>
    <w:lsdException w:name="HTML Variable" w:unhideWhenUsed="1"/>
    <w:lsdException w:name="Normal Table" w:locked="0" w:unhideWhenUsed="1"/>
    <w:lsdException w:name="annotation subject" w:unhideWhenUsed="1"/>
    <w:lsdException w:name="No List" w:locked="0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locked="0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3C0C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04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8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locked/>
    <w:rsid w:val="00042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8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042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05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023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98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023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98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230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0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23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locked/>
    <w:rsid w:val="0004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seTitle">
    <w:name w:val="Course Title"/>
    <w:basedOn w:val="Title"/>
    <w:next w:val="Normal"/>
    <w:uiPriority w:val="1"/>
    <w:qFormat/>
    <w:locked/>
    <w:rsid w:val="000230D2"/>
    <w:rPr>
      <w:smallCaps/>
      <w:color w:val="565A5C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0230D2"/>
    <w:pPr>
      <w:spacing w:after="240"/>
      <w:contextualSpacing w:val="0"/>
      <w:outlineLvl w:val="0"/>
    </w:pPr>
    <w:rPr>
      <w:color w:val="004396" w:themeColor="accent4" w:themeShade="BF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42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0D2"/>
    <w:rPr>
      <w:rFonts w:asciiTheme="majorHAnsi" w:eastAsiaTheme="majorEastAsia" w:hAnsiTheme="majorHAnsi" w:cstheme="majorBidi"/>
      <w:color w:val="00798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0D2"/>
    <w:rPr>
      <w:rFonts w:asciiTheme="majorHAnsi" w:eastAsiaTheme="majorEastAsia" w:hAnsiTheme="majorHAnsi" w:cstheme="majorBidi"/>
      <w:color w:val="00798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0D2"/>
    <w:rPr>
      <w:rFonts w:asciiTheme="majorHAnsi" w:eastAsiaTheme="majorEastAsia" w:hAnsiTheme="majorHAnsi" w:cstheme="majorBidi"/>
      <w:color w:val="005056" w:themeColor="accent1" w:themeShade="7F"/>
      <w:sz w:val="24"/>
      <w:szCs w:val="24"/>
    </w:rPr>
  </w:style>
  <w:style w:type="paragraph" w:customStyle="1" w:styleId="Lead">
    <w:name w:val="Lead"/>
    <w:basedOn w:val="BodyText"/>
    <w:uiPriority w:val="30"/>
    <w:qFormat/>
    <w:locked/>
    <w:rsid w:val="007941A7"/>
    <w:rPr>
      <w:sz w:val="28"/>
    </w:rPr>
  </w:style>
  <w:style w:type="paragraph" w:styleId="Caption">
    <w:name w:val="caption"/>
    <w:basedOn w:val="Normal"/>
    <w:next w:val="Normal"/>
    <w:uiPriority w:val="35"/>
    <w:qFormat/>
    <w:locked/>
    <w:rsid w:val="00445AE2"/>
    <w:pPr>
      <w:spacing w:after="200" w:line="240" w:lineRule="auto"/>
    </w:pPr>
    <w:rPr>
      <w:i/>
      <w:iCs/>
      <w:color w:val="565A5C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locked/>
    <w:rsid w:val="007941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22B7"/>
  </w:style>
  <w:style w:type="paragraph" w:styleId="Quote">
    <w:name w:val="Quote"/>
    <w:basedOn w:val="Normal"/>
    <w:next w:val="Normal"/>
    <w:link w:val="QuoteChar"/>
    <w:uiPriority w:val="29"/>
    <w:qFormat/>
    <w:locked/>
    <w:rsid w:val="00445AE2"/>
    <w:pPr>
      <w:spacing w:before="200"/>
      <w:ind w:left="864" w:right="864"/>
      <w:jc w:val="center"/>
    </w:pPr>
    <w:rPr>
      <w:i/>
      <w:iCs/>
      <w:color w:val="7D838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B7"/>
    <w:rPr>
      <w:i/>
      <w:iCs/>
      <w:color w:val="7D8386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locked/>
    <w:rsid w:val="00772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locked/>
    <w:rsid w:val="009A2F70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0230D2"/>
    <w:pPr>
      <w:spacing w:before="40"/>
      <w:outlineLvl w:val="1"/>
    </w:pPr>
    <w:rPr>
      <w:color w:val="E87511" w:themeColor="background2"/>
    </w:rPr>
  </w:style>
  <w:style w:type="paragraph" w:customStyle="1" w:styleId="H2">
    <w:name w:val="H2"/>
    <w:basedOn w:val="Heading2"/>
    <w:next w:val="Normal"/>
    <w:uiPriority w:val="3"/>
    <w:qFormat/>
    <w:locked/>
    <w:rsid w:val="000230D2"/>
    <w:pPr>
      <w:outlineLvl w:val="2"/>
    </w:pPr>
    <w:rPr>
      <w:color w:val="005AC9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0230D2"/>
    <w:rPr>
      <w:color w:val="76A23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0D2"/>
    <w:rPr>
      <w:rFonts w:asciiTheme="majorHAnsi" w:eastAsiaTheme="majorEastAsia" w:hAnsiTheme="majorHAnsi" w:cstheme="majorBidi"/>
      <w:i/>
      <w:iCs/>
      <w:color w:val="007982" w:themeColor="accent1" w:themeShade="BF"/>
    </w:rPr>
  </w:style>
  <w:style w:type="paragraph" w:customStyle="1" w:styleId="H4">
    <w:name w:val="H4"/>
    <w:basedOn w:val="Heading5"/>
    <w:uiPriority w:val="4"/>
    <w:semiHidden/>
    <w:qFormat/>
    <w:locked/>
    <w:rsid w:val="000230D2"/>
  </w:style>
  <w:style w:type="character" w:customStyle="1" w:styleId="Heading5Char">
    <w:name w:val="Heading 5 Char"/>
    <w:basedOn w:val="DefaultParagraphFont"/>
    <w:link w:val="Heading5"/>
    <w:uiPriority w:val="9"/>
    <w:semiHidden/>
    <w:rsid w:val="000230D2"/>
    <w:rPr>
      <w:rFonts w:asciiTheme="majorHAnsi" w:eastAsiaTheme="majorEastAsia" w:hAnsiTheme="majorHAnsi" w:cstheme="majorBidi"/>
      <w:color w:val="007982" w:themeColor="accent1" w:themeShade="BF"/>
    </w:rPr>
  </w:style>
  <w:style w:type="paragraph" w:customStyle="1" w:styleId="H5">
    <w:name w:val="H5"/>
    <w:basedOn w:val="Heading6"/>
    <w:uiPriority w:val="5"/>
    <w:semiHidden/>
    <w:qFormat/>
    <w:locked/>
    <w:rsid w:val="000230D2"/>
  </w:style>
  <w:style w:type="character" w:customStyle="1" w:styleId="Heading6Char">
    <w:name w:val="Heading 6 Char"/>
    <w:basedOn w:val="DefaultParagraphFont"/>
    <w:link w:val="Heading6"/>
    <w:uiPriority w:val="9"/>
    <w:semiHidden/>
    <w:rsid w:val="000230D2"/>
    <w:rPr>
      <w:rFonts w:asciiTheme="majorHAnsi" w:eastAsiaTheme="majorEastAsia" w:hAnsiTheme="majorHAnsi" w:cstheme="majorBidi"/>
      <w:color w:val="005056" w:themeColor="accent1" w:themeShade="7F"/>
    </w:rPr>
  </w:style>
  <w:style w:type="paragraph" w:customStyle="1" w:styleId="H6">
    <w:name w:val="H6"/>
    <w:basedOn w:val="Heading7"/>
    <w:uiPriority w:val="5"/>
    <w:semiHidden/>
    <w:qFormat/>
    <w:locked/>
    <w:rsid w:val="000230D2"/>
  </w:style>
  <w:style w:type="character" w:customStyle="1" w:styleId="Heading7Char">
    <w:name w:val="Heading 7 Char"/>
    <w:basedOn w:val="DefaultParagraphFont"/>
    <w:link w:val="Heading7"/>
    <w:uiPriority w:val="9"/>
    <w:semiHidden/>
    <w:rsid w:val="000230D2"/>
    <w:rPr>
      <w:rFonts w:asciiTheme="majorHAnsi" w:eastAsiaTheme="majorEastAsia" w:hAnsiTheme="majorHAnsi" w:cstheme="majorBidi"/>
      <w:i/>
      <w:iCs/>
      <w:color w:val="005056" w:themeColor="accent1" w:themeShade="7F"/>
    </w:rPr>
  </w:style>
  <w:style w:type="character" w:styleId="CommentReference">
    <w:name w:val="annotation reference"/>
    <w:basedOn w:val="DefaultParagraphFont"/>
    <w:uiPriority w:val="99"/>
    <w:semiHidden/>
    <w:locked/>
    <w:rsid w:val="006C6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6C6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CD0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5B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CD05B3"/>
    <w:rPr>
      <w:color w:val="565A5C" w:themeColor="hyperlink"/>
      <w:u w:val="single"/>
    </w:rPr>
  </w:style>
  <w:style w:type="paragraph" w:customStyle="1" w:styleId="paragraph">
    <w:name w:val="paragraph"/>
    <w:basedOn w:val="Normal"/>
    <w:rsid w:val="00C2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C25CFD"/>
  </w:style>
  <w:style w:type="character" w:customStyle="1" w:styleId="eop">
    <w:name w:val="eop"/>
    <w:basedOn w:val="DefaultParagraphFont"/>
    <w:rsid w:val="00C25CFD"/>
  </w:style>
  <w:style w:type="paragraph" w:styleId="NormalWeb">
    <w:name w:val="Normal (Web)"/>
    <w:basedOn w:val="Normal"/>
    <w:uiPriority w:val="99"/>
    <w:semiHidden/>
    <w:unhideWhenUsed/>
    <w:locked/>
    <w:rsid w:val="00C2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scxw230811340">
    <w:name w:val="scxw230811340"/>
    <w:basedOn w:val="DefaultParagraphFont"/>
    <w:rsid w:val="00C25CFD"/>
  </w:style>
  <w:style w:type="character" w:styleId="FollowedHyperlink">
    <w:name w:val="FollowedHyperlink"/>
    <w:basedOn w:val="DefaultParagraphFont"/>
    <w:uiPriority w:val="99"/>
    <w:semiHidden/>
    <w:locked/>
    <w:rsid w:val="002F683E"/>
    <w:rPr>
      <w:color w:val="D7D7D7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38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13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65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48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5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OOrganization\CoursewareDevelopment\Public\Client%20Work\Conestoga\Client%20Facing%20Documentation\Rec_Doc_Template-Conestoga.dotx" TargetMode="External"/></Relationships>
</file>

<file path=word/theme/theme1.xml><?xml version="1.0" encoding="utf-8"?>
<a:theme xmlns:a="http://schemas.openxmlformats.org/drawingml/2006/main" name="Office Theme">
  <a:themeElements>
    <a:clrScheme name="Birghtspace on lights">
      <a:dk1>
        <a:srgbClr val="55595B"/>
      </a:dk1>
      <a:lt1>
        <a:srgbClr val="FFFFFF"/>
      </a:lt1>
      <a:dk2>
        <a:srgbClr val="565A5C"/>
      </a:dk2>
      <a:lt2>
        <a:srgbClr val="E87511"/>
      </a:lt2>
      <a:accent1>
        <a:srgbClr val="00A3AE"/>
      </a:accent1>
      <a:accent2>
        <a:srgbClr val="C83000"/>
      </a:accent2>
      <a:accent3>
        <a:srgbClr val="76A23F"/>
      </a:accent3>
      <a:accent4>
        <a:srgbClr val="005AC9"/>
      </a:accent4>
      <a:accent5>
        <a:srgbClr val="55595B"/>
      </a:accent5>
      <a:accent6>
        <a:srgbClr val="E87511"/>
      </a:accent6>
      <a:hlink>
        <a:srgbClr val="565A5C"/>
      </a:hlink>
      <a:folHlink>
        <a:srgbClr val="D7D7D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CBAB6520224AA8EDB08AB4468286" ma:contentTypeVersion="8" ma:contentTypeDescription="Create a new document." ma:contentTypeScope="" ma:versionID="67786a6699e227d63cba518e44d19679">
  <xsd:schema xmlns:xsd="http://www.w3.org/2001/XMLSchema" xmlns:xs="http://www.w3.org/2001/XMLSchema" xmlns:p="http://schemas.microsoft.com/office/2006/metadata/properties" xmlns:ns2="88433af1-a3fb-4cf6-8001-212a18487c6a" targetNamespace="http://schemas.microsoft.com/office/2006/metadata/properties" ma:root="true" ma:fieldsID="40c91569af905d11e2143be0def970c4" ns2:_="">
    <xsd:import namespace="88433af1-a3fb-4cf6-8001-212a18487c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33af1-a3fb-4cf6-8001-212a18487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B0A53-665B-4CF1-BBE9-3ADE52ED7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33af1-a3fb-4cf6-8001-212a18487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BA82E-C1F7-4F82-88A5-E6C9D1A5A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6F0D2-BCF0-4CD8-BC3F-4B739BB7D1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2F061B-3285-48EF-8026-A0AEF340F8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Rec_Doc_Template-Conestoga</Template>
  <TotalTime>2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 McEwan</dc:creator>
  <cp:lastModifiedBy>Windows User</cp:lastModifiedBy>
  <cp:revision>2</cp:revision>
  <cp:lastPrinted>2018-04-23T18:58:00Z</cp:lastPrinted>
  <dcterms:created xsi:type="dcterms:W3CDTF">2021-09-30T20:34:00Z</dcterms:created>
  <dcterms:modified xsi:type="dcterms:W3CDTF">2021-09-30T20:34:00Z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0x010100C926CBAB6520224AA8EDB08AB4468286</vt:lpwstr>
  </property>
</Properties>
</file>
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952" w:rsidRDefault="004552CD" w:rsidP="009A2F70">
      <w:pPr>
        <w:pStyle w:val="CourseTitle"/>
      </w:pPr>
      <w:r>
        <w:t>Career Success- CDEV 1830</w:t>
      </w:r>
    </w:p>
    <w:p w:rsidR="00A55085" w:rsidRDefault="00700B32" w:rsidP="00A55085">
      <w:pPr>
        <w:pStyle w:val="ModuleTitle"/>
        <w:rPr>
          <w:sz w:val="40"/>
        </w:rPr>
      </w:pPr>
      <w:r>
        <w:rPr>
          <w:sz w:val="40"/>
        </w:rPr>
        <w:t>Assignment</w:t>
      </w:r>
      <w:r w:rsidR="001A52DA">
        <w:rPr>
          <w:sz w:val="40"/>
        </w:rPr>
        <w:t>2</w:t>
      </w:r>
      <w:r w:rsidR="00902AF9">
        <w:rPr>
          <w:sz w:val="40"/>
        </w:rPr>
        <w:t xml:space="preserve">: My </w:t>
      </w:r>
      <w:proofErr w:type="spellStart"/>
      <w:r w:rsidR="004B2C6A">
        <w:rPr>
          <w:sz w:val="40"/>
        </w:rPr>
        <w:t>Labour</w:t>
      </w:r>
      <w:proofErr w:type="spellEnd"/>
      <w:r w:rsidR="004B2C6A">
        <w:rPr>
          <w:sz w:val="40"/>
        </w:rPr>
        <w:t xml:space="preserve"> Market and Company Research</w:t>
      </w:r>
    </w:p>
    <w:p w:rsidR="00A55085" w:rsidRPr="00A55085" w:rsidRDefault="00A55085" w:rsidP="00A55085">
      <w:r>
        <w:t>Academic year 2021-2022</w:t>
      </w:r>
    </w:p>
    <w:p w:rsidR="000425A4" w:rsidRDefault="007837CB" w:rsidP="007837CB">
      <w:pPr>
        <w:pStyle w:val="Lead"/>
      </w:pPr>
      <w:r>
        <w:t xml:space="preserve">Worth </w:t>
      </w:r>
      <w:r w:rsidR="00902AF9">
        <w:t>15%</w:t>
      </w:r>
      <w:r>
        <w:t>of Final Grade</w:t>
      </w:r>
    </w:p>
    <w:p w:rsidR="007837CB" w:rsidRDefault="001A52DA" w:rsidP="007837CB">
      <w:pPr>
        <w:pStyle w:val="H3"/>
      </w:pPr>
      <w:r>
        <w:t>Due Date</w:t>
      </w:r>
    </w:p>
    <w:p w:rsidR="001A52DA" w:rsidRDefault="001A52DA" w:rsidP="001A52DA">
      <w:r>
        <w:t xml:space="preserve">This assignment is due by the end of module </w:t>
      </w:r>
      <w:r w:rsidR="004B2C6A">
        <w:t>six</w:t>
      </w:r>
      <w:r>
        <w:t xml:space="preserve">.  </w:t>
      </w:r>
    </w:p>
    <w:p w:rsidR="007837CB" w:rsidRDefault="001A52DA" w:rsidP="007837CB">
      <w:pPr>
        <w:pStyle w:val="H3"/>
      </w:pPr>
      <w:r>
        <w:t xml:space="preserve">Purpose  </w:t>
      </w:r>
    </w:p>
    <w:p w:rsidR="001A52DA" w:rsidRDefault="001A52DA" w:rsidP="001A52DA">
      <w:r>
        <w:t xml:space="preserve">Identifying yourself in the </w:t>
      </w:r>
      <w:proofErr w:type="spellStart"/>
      <w:r>
        <w:t>labour</w:t>
      </w:r>
      <w:proofErr w:type="spellEnd"/>
      <w:r>
        <w:t xml:space="preserve"> market, </w:t>
      </w:r>
      <w:r w:rsidR="004B2C6A">
        <w:t xml:space="preserve">conducting company research and creating a list of job searching activities will help you </w:t>
      </w:r>
      <w:r>
        <w:t xml:space="preserve">execute a successful job search.  </w:t>
      </w:r>
    </w:p>
    <w:p w:rsidR="007837CB" w:rsidRDefault="001A52DA" w:rsidP="007837CB">
      <w:pPr>
        <w:pStyle w:val="H3"/>
      </w:pPr>
      <w:r>
        <w:t>Explanation of tasks</w:t>
      </w:r>
    </w:p>
    <w:p w:rsidR="001A52DA" w:rsidRDefault="001A52DA" w:rsidP="001A52DA">
      <w:r>
        <w:t xml:space="preserve">During modules </w:t>
      </w:r>
      <w:proofErr w:type="gramStart"/>
      <w:r w:rsidR="007837CB">
        <w:t>5,</w:t>
      </w:r>
      <w:proofErr w:type="gramEnd"/>
      <w:r w:rsidR="004B2C6A">
        <w:t xml:space="preserve"> and </w:t>
      </w:r>
      <w:r w:rsidR="007837CB">
        <w:t>6</w:t>
      </w:r>
      <w:bookmarkStart w:id="0" w:name="_GoBack"/>
      <w:bookmarkEnd w:id="0"/>
      <w:r>
        <w:t xml:space="preserve">you were given a series of </w:t>
      </w:r>
      <w:r w:rsidR="004B2C6A">
        <w:t xml:space="preserve">activities </w:t>
      </w:r>
      <w:r>
        <w:t xml:space="preserve">to complete. </w:t>
      </w:r>
      <w:r w:rsidR="004B2C6A">
        <w:t xml:space="preserve">Review your work for spelling, grammar ensuring that your ideas are communicated clearly.  You must also include both in text citations as well as a reference page for the research you have done.  </w:t>
      </w:r>
      <w:r>
        <w:t xml:space="preserve">Prior to completing the tasks, be sure to review the attached rubrics. </w:t>
      </w:r>
    </w:p>
    <w:p w:rsidR="00A55085" w:rsidRDefault="00A55085" w:rsidP="001A52DA">
      <w:r>
        <w:t xml:space="preserve">Student Name:     </w:t>
      </w:r>
      <w:proofErr w:type="spellStart"/>
      <w:r w:rsidR="00EF58C5">
        <w:t>Pooja</w:t>
      </w:r>
      <w:proofErr w:type="spellEnd"/>
      <w:r w:rsidR="00EF58C5">
        <w:t xml:space="preserve"> </w:t>
      </w:r>
      <w:proofErr w:type="spellStart"/>
      <w:r w:rsidR="00EF58C5">
        <w:t>Panchal</w:t>
      </w:r>
      <w:proofErr w:type="spellEnd"/>
      <w:r>
        <w:t xml:space="preserve">                                                     Student Number:</w:t>
      </w:r>
      <w:r w:rsidR="003B77C9">
        <w:t xml:space="preserve">  </w:t>
      </w:r>
      <w:r>
        <w:t xml:space="preserve"> </w:t>
      </w:r>
      <w:r w:rsidR="00EF58C5">
        <w:t>8718395</w:t>
      </w:r>
    </w:p>
    <w:p w:rsidR="00A55085" w:rsidRDefault="004B2C6A" w:rsidP="00A55085">
      <w:pPr>
        <w:pStyle w:val="H3"/>
      </w:pPr>
      <w:r>
        <w:t xml:space="preserve">List of activities </w:t>
      </w:r>
    </w:p>
    <w:p w:rsidR="001E5322" w:rsidRPr="001E5322" w:rsidRDefault="001E5322" w:rsidP="001E5322">
      <w:r>
        <w:t xml:space="preserve">For this next activity you must cite and reference your work. </w:t>
      </w:r>
      <w:r w:rsidRPr="001E5322">
        <w:t>Keep track of your sources as you will be referencing your work using APA referencing.</w:t>
      </w:r>
      <w:r>
        <w:t xml:space="preserve"> Refer back to module 5 for the guiding questions and use the space below to record your responses.  </w:t>
      </w:r>
    </w:p>
    <w:p w:rsidR="0000334E" w:rsidRDefault="007D5194" w:rsidP="00A55085">
      <w:pPr>
        <w:pStyle w:val="TopicTitle"/>
      </w:pPr>
      <w:r>
        <w:t>Module 5</w:t>
      </w:r>
      <w:r w:rsidR="004B2C6A">
        <w:t>-</w:t>
      </w:r>
      <w:r w:rsidR="00D0406E">
        <w:t xml:space="preserve">My </w:t>
      </w:r>
      <w:proofErr w:type="spellStart"/>
      <w:r w:rsidR="00D0406E">
        <w:t>Labour</w:t>
      </w:r>
      <w:proofErr w:type="spellEnd"/>
      <w:r w:rsidR="00D0406E">
        <w:t xml:space="preserve"> Market Research</w:t>
      </w:r>
    </w:p>
    <w:p w:rsidR="0000334E" w:rsidRDefault="0000334E" w:rsidP="0000334E">
      <w:pPr>
        <w:pStyle w:val="H2"/>
      </w:pPr>
      <w:r>
        <w:t>Geography/Location</w:t>
      </w:r>
    </w:p>
    <w:tbl>
      <w:tblPr>
        <w:tblStyle w:val="TableGrid"/>
        <w:tblW w:w="0" w:type="auto"/>
        <w:tblLook w:val="04A0"/>
      </w:tblPr>
      <w:tblGrid>
        <w:gridCol w:w="3116"/>
        <w:gridCol w:w="3117"/>
        <w:gridCol w:w="3117"/>
      </w:tblGrid>
      <w:tr w:rsidR="0000334E" w:rsidRPr="00757AD5" w:rsidTr="00757AD5">
        <w:tc>
          <w:tcPr>
            <w:tcW w:w="3116" w:type="dxa"/>
          </w:tcPr>
          <w:p w:rsidR="0000334E" w:rsidRPr="00875ED3" w:rsidRDefault="0000334E" w:rsidP="00757AD5">
            <w:r w:rsidRPr="00875ED3">
              <w:t xml:space="preserve">First Choice: Location </w:t>
            </w:r>
          </w:p>
        </w:tc>
        <w:tc>
          <w:tcPr>
            <w:tcW w:w="3117" w:type="dxa"/>
          </w:tcPr>
          <w:p w:rsidR="0000334E" w:rsidRPr="00757AD5" w:rsidRDefault="0000334E" w:rsidP="00757AD5">
            <w:r w:rsidRPr="00875ED3">
              <w:t>Second Choice: Location</w:t>
            </w:r>
          </w:p>
        </w:tc>
        <w:tc>
          <w:tcPr>
            <w:tcW w:w="3117" w:type="dxa"/>
          </w:tcPr>
          <w:p w:rsidR="0000334E" w:rsidRPr="00875ED3" w:rsidRDefault="0000334E" w:rsidP="00757AD5">
            <w:r w:rsidRPr="00875ED3">
              <w:t xml:space="preserve">Third Choice: Location </w:t>
            </w:r>
          </w:p>
        </w:tc>
      </w:tr>
      <w:tr w:rsidR="0000334E" w:rsidRPr="00757AD5" w:rsidTr="00757AD5">
        <w:tc>
          <w:tcPr>
            <w:tcW w:w="3116" w:type="dxa"/>
          </w:tcPr>
          <w:p w:rsidR="0000334E" w:rsidRDefault="00EF58C5" w:rsidP="00757AD5">
            <w:r>
              <w:t>Brampton, Ontario</w:t>
            </w:r>
          </w:p>
          <w:p w:rsidR="00A55085" w:rsidRPr="00757AD5" w:rsidRDefault="00A55085" w:rsidP="00757AD5"/>
        </w:tc>
        <w:tc>
          <w:tcPr>
            <w:tcW w:w="3117" w:type="dxa"/>
          </w:tcPr>
          <w:p w:rsidR="0000334E" w:rsidRPr="00757AD5" w:rsidRDefault="00EF58C5" w:rsidP="00757AD5">
            <w:r>
              <w:t>Toronto, Ontario</w:t>
            </w:r>
          </w:p>
        </w:tc>
        <w:tc>
          <w:tcPr>
            <w:tcW w:w="3117" w:type="dxa"/>
          </w:tcPr>
          <w:p w:rsidR="0000334E" w:rsidRPr="00757AD5" w:rsidRDefault="00EF58C5" w:rsidP="00757AD5">
            <w:r>
              <w:t>Mississauga, Ontario</w:t>
            </w:r>
          </w:p>
        </w:tc>
      </w:tr>
      <w:tr w:rsidR="0000334E" w:rsidRPr="00757AD5" w:rsidTr="00757AD5">
        <w:tc>
          <w:tcPr>
            <w:tcW w:w="3116" w:type="dxa"/>
          </w:tcPr>
          <w:p w:rsidR="0000334E" w:rsidRPr="00757AD5" w:rsidRDefault="0000334E" w:rsidP="00757AD5">
            <w:r w:rsidRPr="00757AD5">
              <w:t>Evidence and reason this is a good choice for me:</w:t>
            </w:r>
          </w:p>
        </w:tc>
        <w:tc>
          <w:tcPr>
            <w:tcW w:w="3117" w:type="dxa"/>
          </w:tcPr>
          <w:p w:rsidR="0000334E" w:rsidRPr="00875ED3" w:rsidRDefault="0000334E" w:rsidP="00757AD5">
            <w:r w:rsidRPr="00875ED3">
              <w:t xml:space="preserve">Evidence and reason this is a good choice for me: </w:t>
            </w:r>
          </w:p>
        </w:tc>
        <w:tc>
          <w:tcPr>
            <w:tcW w:w="3117" w:type="dxa"/>
          </w:tcPr>
          <w:p w:rsidR="0000334E" w:rsidRPr="00757AD5" w:rsidRDefault="0000334E" w:rsidP="00757AD5">
            <w:r w:rsidRPr="00757AD5">
              <w:t>Evidence and reason this is a good choice for me:</w:t>
            </w:r>
          </w:p>
        </w:tc>
      </w:tr>
      <w:tr w:rsidR="0000334E" w:rsidRPr="00757AD5" w:rsidTr="00757AD5">
        <w:tc>
          <w:tcPr>
            <w:tcW w:w="3116" w:type="dxa"/>
          </w:tcPr>
          <w:p w:rsidR="0000334E" w:rsidRDefault="00EF58C5" w:rsidP="00757AD5">
            <w:r>
              <w:t>I live in Brampton, thus it would be easy for me to commute every day.</w:t>
            </w:r>
          </w:p>
          <w:p w:rsidR="00A55085" w:rsidRPr="00757AD5" w:rsidRDefault="00A55085" w:rsidP="00757AD5"/>
          <w:p w:rsidR="0000334E" w:rsidRPr="00757AD5" w:rsidRDefault="0000334E" w:rsidP="00757AD5"/>
        </w:tc>
        <w:tc>
          <w:tcPr>
            <w:tcW w:w="3117" w:type="dxa"/>
          </w:tcPr>
          <w:p w:rsidR="0000334E" w:rsidRPr="00757AD5" w:rsidRDefault="00EF58C5" w:rsidP="00757AD5">
            <w:r>
              <w:t xml:space="preserve">Toronto is one of the most </w:t>
            </w:r>
            <w:proofErr w:type="gramStart"/>
            <w:r>
              <w:t>successful  and</w:t>
            </w:r>
            <w:proofErr w:type="gramEnd"/>
            <w:r>
              <w:t xml:space="preserve"> workaholic city in Canada, thus it</w:t>
            </w:r>
            <w:r w:rsidR="008C1441">
              <w:t xml:space="preserve"> could be easy for me to get more job opportunities</w:t>
            </w:r>
            <w:r>
              <w:t xml:space="preserve"> here.</w:t>
            </w:r>
          </w:p>
        </w:tc>
        <w:tc>
          <w:tcPr>
            <w:tcW w:w="3117" w:type="dxa"/>
          </w:tcPr>
          <w:p w:rsidR="0000334E" w:rsidRPr="00757AD5" w:rsidRDefault="00EF58C5" w:rsidP="00757AD5">
            <w:r>
              <w:t xml:space="preserve">The work environment of Mississauga always attract </w:t>
            </w:r>
            <w:proofErr w:type="gramStart"/>
            <w:r>
              <w:t>workers .</w:t>
            </w:r>
            <w:proofErr w:type="gramEnd"/>
          </w:p>
        </w:tc>
      </w:tr>
    </w:tbl>
    <w:p w:rsidR="0000334E" w:rsidRPr="00757AD5" w:rsidRDefault="0000334E" w:rsidP="0000334E">
      <w:pPr>
        <w:pStyle w:val="H2"/>
      </w:pPr>
      <w:r w:rsidRPr="00757AD5">
        <w:t>My Industry</w:t>
      </w:r>
    </w:p>
    <w:tbl>
      <w:tblPr>
        <w:tblStyle w:val="TableGrid"/>
        <w:tblW w:w="0" w:type="auto"/>
        <w:tblLook w:val="04A0"/>
      </w:tblPr>
      <w:tblGrid>
        <w:gridCol w:w="3116"/>
        <w:gridCol w:w="3117"/>
        <w:gridCol w:w="3117"/>
      </w:tblGrid>
      <w:tr w:rsidR="0000334E" w:rsidRPr="00757AD5" w:rsidTr="00757AD5">
        <w:tc>
          <w:tcPr>
            <w:tcW w:w="3116" w:type="dxa"/>
          </w:tcPr>
          <w:p w:rsidR="0000334E" w:rsidRPr="00757AD5" w:rsidRDefault="0000334E" w:rsidP="00757AD5">
            <w:r w:rsidRPr="00875ED3">
              <w:t>First Choice: Industry</w:t>
            </w:r>
          </w:p>
        </w:tc>
        <w:tc>
          <w:tcPr>
            <w:tcW w:w="3117" w:type="dxa"/>
          </w:tcPr>
          <w:p w:rsidR="0000334E" w:rsidRPr="00757AD5" w:rsidRDefault="0000334E" w:rsidP="00757AD5">
            <w:r w:rsidRPr="00875ED3">
              <w:t>Second Choice: Industry</w:t>
            </w:r>
          </w:p>
        </w:tc>
        <w:tc>
          <w:tcPr>
            <w:tcW w:w="3117" w:type="dxa"/>
          </w:tcPr>
          <w:p w:rsidR="0000334E" w:rsidRPr="00757AD5" w:rsidRDefault="0000334E" w:rsidP="00757AD5">
            <w:r w:rsidRPr="00875ED3">
              <w:t>Third Choice: Industry</w:t>
            </w:r>
          </w:p>
        </w:tc>
      </w:tr>
      <w:tr w:rsidR="0000334E" w:rsidRPr="00757AD5" w:rsidTr="00757AD5">
        <w:tc>
          <w:tcPr>
            <w:tcW w:w="3116" w:type="dxa"/>
          </w:tcPr>
          <w:p w:rsidR="0000334E" w:rsidRDefault="00C93BE9" w:rsidP="00757AD5">
            <w:r>
              <w:t>IT management</w:t>
            </w:r>
          </w:p>
          <w:p w:rsidR="00A55085" w:rsidRPr="00757AD5" w:rsidRDefault="00A55085" w:rsidP="00757AD5"/>
        </w:tc>
        <w:tc>
          <w:tcPr>
            <w:tcW w:w="3117" w:type="dxa"/>
          </w:tcPr>
          <w:p w:rsidR="0000334E" w:rsidRPr="00757AD5" w:rsidRDefault="00C93BE9" w:rsidP="00757AD5">
            <w:r>
              <w:t>Media Communication</w:t>
            </w:r>
          </w:p>
        </w:tc>
        <w:tc>
          <w:tcPr>
            <w:tcW w:w="3117" w:type="dxa"/>
          </w:tcPr>
          <w:p w:rsidR="0000334E" w:rsidRPr="00EF58C5" w:rsidRDefault="006812E9" w:rsidP="00EF58C5">
            <w:pPr>
              <w:pStyle w:val="Heading2"/>
              <w:shd w:val="clear" w:color="auto" w:fill="FFFFFF"/>
              <w:spacing w:before="0"/>
              <w:ind w:right="600"/>
              <w:outlineLvl w:val="1"/>
              <w:rPr>
                <w:rFonts w:asciiTheme="minorHAnsi" w:hAnsiTheme="minorHAnsi" w:cstheme="minorHAnsi"/>
                <w:color w:val="202124"/>
                <w:sz w:val="22"/>
                <w:szCs w:val="22"/>
              </w:rPr>
            </w:pPr>
            <w:r>
              <w:rPr>
                <w:rFonts w:asciiTheme="minorHAnsi" w:hAnsiTheme="minorHAnsi" w:cstheme="minorHAnsi"/>
                <w:color w:val="202124"/>
                <w:sz w:val="22"/>
                <w:szCs w:val="22"/>
              </w:rPr>
              <w:t>Entertainment</w:t>
            </w:r>
          </w:p>
        </w:tc>
      </w:tr>
      <w:tr w:rsidR="0000334E" w:rsidTr="00757AD5">
        <w:tc>
          <w:tcPr>
            <w:tcW w:w="3116" w:type="dxa"/>
          </w:tcPr>
          <w:p w:rsidR="0000334E" w:rsidRPr="00757AD5" w:rsidRDefault="0000334E" w:rsidP="00757AD5">
            <w:r w:rsidRPr="00757AD5">
              <w:t>Evidence and reason this is a good choice for me:</w:t>
            </w:r>
          </w:p>
        </w:tc>
        <w:tc>
          <w:tcPr>
            <w:tcW w:w="3117" w:type="dxa"/>
          </w:tcPr>
          <w:p w:rsidR="0000334E" w:rsidRPr="00757AD5" w:rsidRDefault="0000334E" w:rsidP="00757AD5">
            <w:r w:rsidRPr="00875ED3">
              <w:t>Evidence and reason this is a good choice for me:</w:t>
            </w:r>
          </w:p>
        </w:tc>
        <w:tc>
          <w:tcPr>
            <w:tcW w:w="3117" w:type="dxa"/>
          </w:tcPr>
          <w:p w:rsidR="0000334E" w:rsidRPr="00757AD5" w:rsidRDefault="0000334E" w:rsidP="00757AD5">
            <w:r w:rsidRPr="00875ED3">
              <w:t>Evidence and reason this is a good choice for me:</w:t>
            </w:r>
          </w:p>
        </w:tc>
      </w:tr>
      <w:tr w:rsidR="0000334E" w:rsidTr="00757AD5">
        <w:tc>
          <w:tcPr>
            <w:tcW w:w="3116" w:type="dxa"/>
          </w:tcPr>
          <w:p w:rsidR="0000334E" w:rsidRDefault="0077386D" w:rsidP="00D92682">
            <w:proofErr w:type="gramStart"/>
            <w:r>
              <w:lastRenderedPageBreak/>
              <w:t>As  IT</w:t>
            </w:r>
            <w:proofErr w:type="gramEnd"/>
            <w:r>
              <w:t xml:space="preserve"> manager the work is to plan and </w:t>
            </w:r>
            <w:r w:rsidR="00D92682">
              <w:t>deal</w:t>
            </w:r>
            <w:r>
              <w:t xml:space="preserve"> with </w:t>
            </w:r>
            <w:r w:rsidR="00D92682">
              <w:t>problem solving  activities . As I am good at management I would prefer this course.</w:t>
            </w:r>
          </w:p>
        </w:tc>
        <w:tc>
          <w:tcPr>
            <w:tcW w:w="3117" w:type="dxa"/>
          </w:tcPr>
          <w:p w:rsidR="0000334E" w:rsidRDefault="00D92682" w:rsidP="00757AD5">
            <w:r>
              <w:t xml:space="preserve">I have a great interest in social-media and I love to do work in that and this course includes </w:t>
            </w:r>
            <w:proofErr w:type="gramStart"/>
            <w:r>
              <w:t>television ,</w:t>
            </w:r>
            <w:proofErr w:type="gramEnd"/>
            <w:r>
              <w:t xml:space="preserve"> radio, music and various types of software. So I feel if I choose to work in this field I would </w:t>
            </w:r>
            <w:proofErr w:type="gramStart"/>
            <w:r>
              <w:t>enjoyed</w:t>
            </w:r>
            <w:proofErr w:type="gramEnd"/>
            <w:r>
              <w:t xml:space="preserve"> a lot.</w:t>
            </w:r>
          </w:p>
        </w:tc>
        <w:tc>
          <w:tcPr>
            <w:tcW w:w="3117" w:type="dxa"/>
          </w:tcPr>
          <w:p w:rsidR="0000334E" w:rsidRDefault="00D92682" w:rsidP="006812E9">
            <w:r>
              <w:t>I personally feel that I can able to grab view</w:t>
            </w:r>
            <w:r w:rsidR="006812E9">
              <w:t xml:space="preserve">ers attention and I have good knowledge of celebrities or </w:t>
            </w:r>
            <w:proofErr w:type="gramStart"/>
            <w:r w:rsidR="006812E9">
              <w:t>musicians .</w:t>
            </w:r>
            <w:proofErr w:type="gramEnd"/>
            <w:r w:rsidR="006812E9">
              <w:t xml:space="preserve"> In this field I have to do interview of them </w:t>
            </w:r>
            <w:proofErr w:type="gramStart"/>
            <w:r w:rsidR="006812E9">
              <w:t>so ,</w:t>
            </w:r>
            <w:proofErr w:type="gramEnd"/>
            <w:r w:rsidR="006812E9">
              <w:t xml:space="preserve"> due to this qualities of mine I believe that I can be perfect for this job.</w:t>
            </w:r>
          </w:p>
        </w:tc>
      </w:tr>
    </w:tbl>
    <w:p w:rsidR="0000334E" w:rsidRDefault="0000334E" w:rsidP="0000334E">
      <w:pPr>
        <w:pStyle w:val="H2"/>
      </w:pPr>
      <w:r>
        <w:t>My Job Titles</w:t>
      </w:r>
    </w:p>
    <w:tbl>
      <w:tblPr>
        <w:tblStyle w:val="TableGrid"/>
        <w:tblW w:w="0" w:type="auto"/>
        <w:tblLook w:val="04A0"/>
      </w:tblPr>
      <w:tblGrid>
        <w:gridCol w:w="3116"/>
        <w:gridCol w:w="3117"/>
        <w:gridCol w:w="3117"/>
      </w:tblGrid>
      <w:tr w:rsidR="0000334E" w:rsidRPr="00875ED3" w:rsidTr="00757AD5">
        <w:tc>
          <w:tcPr>
            <w:tcW w:w="3116" w:type="dxa"/>
          </w:tcPr>
          <w:p w:rsidR="0000334E" w:rsidRPr="00875ED3" w:rsidRDefault="001E67E1" w:rsidP="00757AD5">
            <w:r>
              <w:t>IT consultant</w:t>
            </w:r>
          </w:p>
        </w:tc>
        <w:tc>
          <w:tcPr>
            <w:tcW w:w="3117" w:type="dxa"/>
          </w:tcPr>
          <w:p w:rsidR="001E67E1" w:rsidRPr="00875ED3" w:rsidRDefault="001E67E1" w:rsidP="00757AD5">
            <w:r>
              <w:t>Public Relation Officer</w:t>
            </w:r>
          </w:p>
        </w:tc>
        <w:tc>
          <w:tcPr>
            <w:tcW w:w="3117" w:type="dxa"/>
          </w:tcPr>
          <w:p w:rsidR="0000334E" w:rsidRPr="00875ED3" w:rsidRDefault="00B15AFB" w:rsidP="00757AD5">
            <w:r>
              <w:t>Entertainment Marketer</w:t>
            </w:r>
          </w:p>
        </w:tc>
      </w:tr>
      <w:tr w:rsidR="0000334E" w:rsidRPr="00875ED3" w:rsidTr="00757AD5">
        <w:tc>
          <w:tcPr>
            <w:tcW w:w="3116" w:type="dxa"/>
          </w:tcPr>
          <w:p w:rsidR="0000334E" w:rsidRPr="00875ED3" w:rsidRDefault="001E67E1" w:rsidP="00757AD5">
            <w:r>
              <w:t>Computer System manager</w:t>
            </w:r>
          </w:p>
        </w:tc>
        <w:tc>
          <w:tcPr>
            <w:tcW w:w="3117" w:type="dxa"/>
          </w:tcPr>
          <w:p w:rsidR="0000334E" w:rsidRPr="00875ED3" w:rsidRDefault="001E67E1" w:rsidP="00757AD5">
            <w:r>
              <w:t>Head of PR</w:t>
            </w:r>
          </w:p>
        </w:tc>
        <w:tc>
          <w:tcPr>
            <w:tcW w:w="3117" w:type="dxa"/>
          </w:tcPr>
          <w:p w:rsidR="0000334E" w:rsidRPr="00875ED3" w:rsidRDefault="00B15AFB" w:rsidP="00757AD5">
            <w:r>
              <w:t>Casting manager</w:t>
            </w:r>
          </w:p>
        </w:tc>
      </w:tr>
      <w:tr w:rsidR="0000334E" w:rsidRPr="00875ED3" w:rsidTr="00757AD5">
        <w:tc>
          <w:tcPr>
            <w:tcW w:w="3116" w:type="dxa"/>
          </w:tcPr>
          <w:p w:rsidR="0000334E" w:rsidRPr="00875ED3" w:rsidRDefault="001E67E1" w:rsidP="006812E9">
            <w:r>
              <w:t>Project manager</w:t>
            </w:r>
          </w:p>
        </w:tc>
        <w:tc>
          <w:tcPr>
            <w:tcW w:w="3117" w:type="dxa"/>
          </w:tcPr>
          <w:p w:rsidR="0000334E" w:rsidRPr="00875ED3" w:rsidRDefault="001E67E1" w:rsidP="00757AD5">
            <w:r>
              <w:t>Media Director</w:t>
            </w:r>
          </w:p>
        </w:tc>
        <w:tc>
          <w:tcPr>
            <w:tcW w:w="3117" w:type="dxa"/>
          </w:tcPr>
          <w:p w:rsidR="0000334E" w:rsidRPr="00875ED3" w:rsidRDefault="00B15AFB" w:rsidP="00757AD5">
            <w:r>
              <w:t>Voice over artist</w:t>
            </w:r>
          </w:p>
        </w:tc>
      </w:tr>
      <w:tr w:rsidR="0000334E" w:rsidRPr="00875ED3" w:rsidTr="00757AD5">
        <w:tc>
          <w:tcPr>
            <w:tcW w:w="3116" w:type="dxa"/>
          </w:tcPr>
          <w:p w:rsidR="0000334E" w:rsidRPr="00875ED3" w:rsidRDefault="001E67E1" w:rsidP="00757AD5">
            <w:r>
              <w:t>IT coordinator</w:t>
            </w:r>
          </w:p>
        </w:tc>
        <w:tc>
          <w:tcPr>
            <w:tcW w:w="3117" w:type="dxa"/>
          </w:tcPr>
          <w:p w:rsidR="0000334E" w:rsidRPr="00875ED3" w:rsidRDefault="00B15AFB" w:rsidP="00757AD5">
            <w:r>
              <w:t>Spoke Person</w:t>
            </w:r>
          </w:p>
        </w:tc>
        <w:tc>
          <w:tcPr>
            <w:tcW w:w="3117" w:type="dxa"/>
          </w:tcPr>
          <w:p w:rsidR="0000334E" w:rsidRPr="00875ED3" w:rsidRDefault="00B15AFB" w:rsidP="00757AD5">
            <w:r>
              <w:t>Publicist</w:t>
            </w:r>
          </w:p>
        </w:tc>
      </w:tr>
      <w:tr w:rsidR="0000334E" w:rsidRPr="00875ED3" w:rsidTr="00757AD5">
        <w:tc>
          <w:tcPr>
            <w:tcW w:w="3116" w:type="dxa"/>
          </w:tcPr>
          <w:p w:rsidR="0000334E" w:rsidRPr="00875ED3" w:rsidRDefault="001E67E1" w:rsidP="00757AD5">
            <w:r>
              <w:t>IT support</w:t>
            </w:r>
          </w:p>
        </w:tc>
        <w:tc>
          <w:tcPr>
            <w:tcW w:w="3117" w:type="dxa"/>
          </w:tcPr>
          <w:p w:rsidR="0000334E" w:rsidRPr="00875ED3" w:rsidRDefault="00B15AFB" w:rsidP="00757AD5">
            <w:r>
              <w:t>Director of Media Relations</w:t>
            </w:r>
          </w:p>
        </w:tc>
        <w:tc>
          <w:tcPr>
            <w:tcW w:w="3117" w:type="dxa"/>
          </w:tcPr>
          <w:p w:rsidR="0000334E" w:rsidRPr="00875ED3" w:rsidRDefault="00B15AFB" w:rsidP="00757AD5">
            <w:r>
              <w:t>Actor</w:t>
            </w:r>
          </w:p>
        </w:tc>
      </w:tr>
    </w:tbl>
    <w:p w:rsidR="0000334E" w:rsidRPr="00757AD5" w:rsidRDefault="0000334E" w:rsidP="0000334E">
      <w:pPr>
        <w:pStyle w:val="H2"/>
      </w:pPr>
      <w:r w:rsidRPr="00757AD5">
        <w:t xml:space="preserve">My Skills and Qualifications </w:t>
      </w:r>
    </w:p>
    <w:tbl>
      <w:tblPr>
        <w:tblStyle w:val="TableGrid"/>
        <w:tblW w:w="0" w:type="auto"/>
        <w:tblLook w:val="04A0"/>
      </w:tblPr>
      <w:tblGrid>
        <w:gridCol w:w="3116"/>
        <w:gridCol w:w="3117"/>
        <w:gridCol w:w="3117"/>
      </w:tblGrid>
      <w:tr w:rsidR="0000334E" w:rsidRPr="00875ED3" w:rsidTr="00757AD5">
        <w:tc>
          <w:tcPr>
            <w:tcW w:w="3116" w:type="dxa"/>
          </w:tcPr>
          <w:p w:rsidR="0000334E" w:rsidRPr="00875ED3" w:rsidRDefault="00912B52" w:rsidP="00757AD5">
            <w:r>
              <w:t>IT management Certificate</w:t>
            </w:r>
          </w:p>
        </w:tc>
        <w:tc>
          <w:tcPr>
            <w:tcW w:w="3117" w:type="dxa"/>
          </w:tcPr>
          <w:p w:rsidR="0000334E" w:rsidRPr="00875ED3" w:rsidRDefault="00912B52" w:rsidP="00757AD5">
            <w:r>
              <w:t>Diploma in Media Communication</w:t>
            </w:r>
          </w:p>
        </w:tc>
        <w:tc>
          <w:tcPr>
            <w:tcW w:w="3117" w:type="dxa"/>
          </w:tcPr>
          <w:p w:rsidR="0000334E" w:rsidRPr="00875ED3" w:rsidRDefault="00235DC6" w:rsidP="00757AD5">
            <w:r>
              <w:t>Bachelor in Entertainment Business</w:t>
            </w:r>
          </w:p>
        </w:tc>
      </w:tr>
      <w:tr w:rsidR="0000334E" w:rsidRPr="00875ED3" w:rsidTr="00757AD5">
        <w:tc>
          <w:tcPr>
            <w:tcW w:w="3116" w:type="dxa"/>
          </w:tcPr>
          <w:p w:rsidR="0000334E" w:rsidRPr="00875ED3" w:rsidRDefault="00912B52" w:rsidP="00757AD5">
            <w:r>
              <w:t>IT management Bachelors Degree</w:t>
            </w:r>
          </w:p>
        </w:tc>
        <w:tc>
          <w:tcPr>
            <w:tcW w:w="3117" w:type="dxa"/>
          </w:tcPr>
          <w:p w:rsidR="0000334E" w:rsidRPr="00875ED3" w:rsidRDefault="00912B52" w:rsidP="00757AD5">
            <w:r>
              <w:t>Bachelors ‘s in Media Communication</w:t>
            </w:r>
          </w:p>
        </w:tc>
        <w:tc>
          <w:tcPr>
            <w:tcW w:w="3117" w:type="dxa"/>
          </w:tcPr>
          <w:p w:rsidR="0000334E" w:rsidRPr="00875ED3" w:rsidRDefault="008605E1" w:rsidP="00757AD5">
            <w:r>
              <w:t>Master in Business administrator in Entertainment Business</w:t>
            </w:r>
          </w:p>
        </w:tc>
      </w:tr>
      <w:tr w:rsidR="0000334E" w:rsidRPr="00875ED3" w:rsidTr="00757AD5">
        <w:tc>
          <w:tcPr>
            <w:tcW w:w="3116" w:type="dxa"/>
          </w:tcPr>
          <w:p w:rsidR="0000334E" w:rsidRPr="00875ED3" w:rsidRDefault="0000334E" w:rsidP="00757AD5"/>
        </w:tc>
        <w:tc>
          <w:tcPr>
            <w:tcW w:w="3117" w:type="dxa"/>
          </w:tcPr>
          <w:p w:rsidR="0000334E" w:rsidRPr="00875ED3" w:rsidRDefault="0000334E" w:rsidP="00757AD5"/>
        </w:tc>
        <w:tc>
          <w:tcPr>
            <w:tcW w:w="3117" w:type="dxa"/>
          </w:tcPr>
          <w:p w:rsidR="0000334E" w:rsidRPr="00875ED3" w:rsidRDefault="008605E1" w:rsidP="00757AD5">
            <w:r>
              <w:t>Marketing</w:t>
            </w:r>
          </w:p>
        </w:tc>
      </w:tr>
      <w:tr w:rsidR="0000334E" w:rsidRPr="00875ED3" w:rsidTr="00757AD5">
        <w:tc>
          <w:tcPr>
            <w:tcW w:w="3116" w:type="dxa"/>
          </w:tcPr>
          <w:p w:rsidR="0000334E" w:rsidRPr="00875ED3" w:rsidRDefault="0000334E" w:rsidP="00757AD5"/>
        </w:tc>
        <w:tc>
          <w:tcPr>
            <w:tcW w:w="3117" w:type="dxa"/>
          </w:tcPr>
          <w:p w:rsidR="0000334E" w:rsidRPr="00875ED3" w:rsidRDefault="0000334E" w:rsidP="00757AD5"/>
        </w:tc>
        <w:tc>
          <w:tcPr>
            <w:tcW w:w="3117" w:type="dxa"/>
          </w:tcPr>
          <w:p w:rsidR="0000334E" w:rsidRPr="00875ED3" w:rsidRDefault="008605E1" w:rsidP="00757AD5">
            <w:r>
              <w:t>Media Planning</w:t>
            </w:r>
          </w:p>
        </w:tc>
      </w:tr>
      <w:tr w:rsidR="0000334E" w:rsidRPr="00875ED3" w:rsidTr="00757AD5">
        <w:tc>
          <w:tcPr>
            <w:tcW w:w="3116" w:type="dxa"/>
          </w:tcPr>
          <w:p w:rsidR="0000334E" w:rsidRPr="00875ED3" w:rsidRDefault="0000334E" w:rsidP="00757AD5"/>
        </w:tc>
        <w:tc>
          <w:tcPr>
            <w:tcW w:w="3117" w:type="dxa"/>
          </w:tcPr>
          <w:p w:rsidR="0000334E" w:rsidRPr="00875ED3" w:rsidRDefault="0000334E" w:rsidP="00757AD5"/>
        </w:tc>
        <w:tc>
          <w:tcPr>
            <w:tcW w:w="3117" w:type="dxa"/>
          </w:tcPr>
          <w:p w:rsidR="0000334E" w:rsidRPr="00875ED3" w:rsidRDefault="008605E1" w:rsidP="00757AD5">
            <w:r>
              <w:t xml:space="preserve">Marketing and Brand management </w:t>
            </w:r>
          </w:p>
        </w:tc>
      </w:tr>
      <w:tr w:rsidR="00A55085" w:rsidTr="00A55085">
        <w:tc>
          <w:tcPr>
            <w:tcW w:w="9350" w:type="dxa"/>
            <w:gridSpan w:val="3"/>
          </w:tcPr>
          <w:p w:rsidR="00A55085" w:rsidRDefault="0000334E" w:rsidP="0000334E">
            <w:pPr>
              <w:pStyle w:val="H2"/>
            </w:pPr>
            <w:r w:rsidRPr="00757AD5">
              <w:t>My Ideal Salary Range</w:t>
            </w:r>
          </w:p>
        </w:tc>
      </w:tr>
      <w:tr w:rsidR="0000334E" w:rsidTr="0000334E">
        <w:tc>
          <w:tcPr>
            <w:tcW w:w="9350" w:type="dxa"/>
            <w:gridSpan w:val="3"/>
          </w:tcPr>
          <w:p w:rsidR="0000334E" w:rsidRDefault="00293CF3" w:rsidP="0000334E">
            <w:r>
              <w:t>$95</w:t>
            </w:r>
            <w:r w:rsidR="006240BB">
              <w:t>,</w:t>
            </w:r>
            <w:r>
              <w:t>000-100</w:t>
            </w:r>
            <w:r w:rsidR="006240BB">
              <w:t>,</w:t>
            </w:r>
            <w:r>
              <w:t>000                                   $ 30,000-35,000</w:t>
            </w:r>
            <w:r w:rsidR="006240BB">
              <w:t xml:space="preserve">                                 $60,000-65,000</w:t>
            </w:r>
          </w:p>
        </w:tc>
      </w:tr>
    </w:tbl>
    <w:p w:rsidR="00D0406E" w:rsidRDefault="00D0406E" w:rsidP="00A55085">
      <w:pPr>
        <w:pStyle w:val="TopicTitle"/>
      </w:pPr>
      <w:r>
        <w:t>Module 6</w:t>
      </w:r>
      <w:r w:rsidR="004B2C6A">
        <w:t xml:space="preserve"> -</w:t>
      </w:r>
      <w:r>
        <w:t xml:space="preserve"> My Company Research—ABC Company list &amp; Company Research, Job Searching Activities</w:t>
      </w:r>
    </w:p>
    <w:p w:rsidR="0000334E" w:rsidRDefault="0000334E" w:rsidP="0000334E">
      <w:pPr>
        <w:pStyle w:val="H2"/>
      </w:pPr>
      <w:r w:rsidRPr="004C3042">
        <w:t>ABC Company List</w:t>
      </w:r>
    </w:p>
    <w:tbl>
      <w:tblPr>
        <w:tblStyle w:val="TableGrid"/>
        <w:tblW w:w="0" w:type="auto"/>
        <w:tblLook w:val="04A0"/>
      </w:tblPr>
      <w:tblGrid>
        <w:gridCol w:w="3116"/>
        <w:gridCol w:w="3117"/>
        <w:gridCol w:w="3117"/>
      </w:tblGrid>
      <w:tr w:rsidR="0000334E" w:rsidRPr="00757AD5" w:rsidTr="00757AD5">
        <w:tc>
          <w:tcPr>
            <w:tcW w:w="3116" w:type="dxa"/>
          </w:tcPr>
          <w:p w:rsidR="0000334E" w:rsidRPr="00757AD5" w:rsidRDefault="0000334E" w:rsidP="00757AD5">
            <w:r w:rsidRPr="004C3042">
              <w:t>“A” Companies</w:t>
            </w:r>
          </w:p>
        </w:tc>
        <w:tc>
          <w:tcPr>
            <w:tcW w:w="3117" w:type="dxa"/>
          </w:tcPr>
          <w:p w:rsidR="0000334E" w:rsidRPr="00757AD5" w:rsidRDefault="0000334E" w:rsidP="00757AD5">
            <w:r w:rsidRPr="004C3042">
              <w:t>“B” Companies</w:t>
            </w:r>
          </w:p>
        </w:tc>
        <w:tc>
          <w:tcPr>
            <w:tcW w:w="3117" w:type="dxa"/>
          </w:tcPr>
          <w:p w:rsidR="0000334E" w:rsidRPr="004C3042" w:rsidRDefault="0000334E" w:rsidP="00757AD5">
            <w:r w:rsidRPr="004C3042">
              <w:t xml:space="preserve">“C” Companies </w:t>
            </w:r>
          </w:p>
        </w:tc>
      </w:tr>
      <w:tr w:rsidR="0000334E" w:rsidRPr="00757AD5" w:rsidTr="00757AD5">
        <w:tc>
          <w:tcPr>
            <w:tcW w:w="3116" w:type="dxa"/>
          </w:tcPr>
          <w:p w:rsidR="0000334E" w:rsidRPr="00757AD5" w:rsidRDefault="00FD345A" w:rsidP="00757AD5">
            <w:r>
              <w:t>Insight Global</w:t>
            </w:r>
          </w:p>
        </w:tc>
        <w:tc>
          <w:tcPr>
            <w:tcW w:w="3117" w:type="dxa"/>
          </w:tcPr>
          <w:p w:rsidR="0000334E" w:rsidRPr="00757AD5" w:rsidRDefault="00FD345A" w:rsidP="00757AD5">
            <w:r>
              <w:t xml:space="preserve">TATA consultancy Services </w:t>
            </w:r>
          </w:p>
        </w:tc>
        <w:tc>
          <w:tcPr>
            <w:tcW w:w="3117" w:type="dxa"/>
          </w:tcPr>
          <w:p w:rsidR="0000334E" w:rsidRPr="00757AD5" w:rsidRDefault="00FD345A" w:rsidP="00757AD5">
            <w:r>
              <w:t>Cisco System</w:t>
            </w:r>
          </w:p>
        </w:tc>
      </w:tr>
      <w:tr w:rsidR="0000334E" w:rsidRPr="00757AD5" w:rsidTr="00757AD5">
        <w:tc>
          <w:tcPr>
            <w:tcW w:w="3116" w:type="dxa"/>
          </w:tcPr>
          <w:p w:rsidR="0000334E" w:rsidRPr="00757AD5" w:rsidRDefault="00FD345A" w:rsidP="00757AD5">
            <w:r>
              <w:t>Netflix</w:t>
            </w:r>
          </w:p>
        </w:tc>
        <w:tc>
          <w:tcPr>
            <w:tcW w:w="3117" w:type="dxa"/>
          </w:tcPr>
          <w:p w:rsidR="0000334E" w:rsidRPr="00757AD5" w:rsidRDefault="00FD345A" w:rsidP="00757AD5">
            <w:r>
              <w:t>Sony</w:t>
            </w:r>
          </w:p>
        </w:tc>
        <w:tc>
          <w:tcPr>
            <w:tcW w:w="3117" w:type="dxa"/>
          </w:tcPr>
          <w:p w:rsidR="0000334E" w:rsidRPr="00757AD5" w:rsidRDefault="00FD345A" w:rsidP="00757AD5">
            <w:r>
              <w:t>Comcast co</w:t>
            </w:r>
          </w:p>
        </w:tc>
      </w:tr>
      <w:tr w:rsidR="0000334E" w:rsidRPr="00757AD5" w:rsidTr="00757AD5">
        <w:tc>
          <w:tcPr>
            <w:tcW w:w="3116" w:type="dxa"/>
          </w:tcPr>
          <w:p w:rsidR="0000334E" w:rsidRPr="00757AD5" w:rsidRDefault="00FD345A" w:rsidP="00757AD5">
            <w:r>
              <w:t>Canadian Film studio(3 C, 12 P)</w:t>
            </w:r>
          </w:p>
        </w:tc>
        <w:tc>
          <w:tcPr>
            <w:tcW w:w="3117" w:type="dxa"/>
          </w:tcPr>
          <w:p w:rsidR="0000334E" w:rsidRPr="00757AD5" w:rsidRDefault="00FD345A" w:rsidP="00757AD5">
            <w:r>
              <w:t>Film distributors of Canada(3 C, 30 P)</w:t>
            </w:r>
          </w:p>
        </w:tc>
        <w:tc>
          <w:tcPr>
            <w:tcW w:w="3117" w:type="dxa"/>
          </w:tcPr>
          <w:p w:rsidR="0000334E" w:rsidRPr="00757AD5" w:rsidRDefault="00FD345A" w:rsidP="00757AD5">
            <w:r>
              <w:t>Canadian Animation Studio(6 C, 56 P)</w:t>
            </w:r>
          </w:p>
        </w:tc>
      </w:tr>
      <w:tr w:rsidR="0000334E" w:rsidRPr="00757AD5" w:rsidTr="00757AD5">
        <w:tc>
          <w:tcPr>
            <w:tcW w:w="3116" w:type="dxa"/>
          </w:tcPr>
          <w:p w:rsidR="0000334E" w:rsidRPr="00757AD5" w:rsidRDefault="0000334E" w:rsidP="00757AD5"/>
        </w:tc>
        <w:tc>
          <w:tcPr>
            <w:tcW w:w="3117" w:type="dxa"/>
          </w:tcPr>
          <w:p w:rsidR="0000334E" w:rsidRPr="00757AD5" w:rsidRDefault="0000334E" w:rsidP="00757AD5"/>
        </w:tc>
        <w:tc>
          <w:tcPr>
            <w:tcW w:w="3117" w:type="dxa"/>
          </w:tcPr>
          <w:p w:rsidR="0000334E" w:rsidRPr="00757AD5" w:rsidRDefault="0000334E" w:rsidP="00757AD5"/>
        </w:tc>
      </w:tr>
    </w:tbl>
    <w:p w:rsidR="0000334E" w:rsidRPr="00757AD5" w:rsidRDefault="0000334E" w:rsidP="0000334E">
      <w:pPr>
        <w:pStyle w:val="H2"/>
      </w:pPr>
      <w:r w:rsidRPr="00757AD5">
        <w:t xml:space="preserve">Company Research </w:t>
      </w:r>
    </w:p>
    <w:p w:rsidR="0000334E" w:rsidRPr="00757AD5" w:rsidRDefault="0000334E" w:rsidP="0000334E">
      <w:r w:rsidRPr="00757AD5">
        <w:t xml:space="preserve">From your “A” company list, gather additional information.  </w:t>
      </w:r>
      <w:r>
        <w:t xml:space="preserve">Select one company and do further research </w:t>
      </w:r>
      <w:r w:rsidRPr="00757AD5">
        <w:t xml:space="preserve">Use the </w:t>
      </w:r>
      <w:r>
        <w:t xml:space="preserve">table </w:t>
      </w:r>
      <w:r w:rsidRPr="00757AD5">
        <w:t xml:space="preserve">below to answer the following questions.  </w:t>
      </w:r>
    </w:p>
    <w:p w:rsidR="0000334E" w:rsidRPr="00757AD5" w:rsidRDefault="0000334E" w:rsidP="0000334E">
      <w:pPr>
        <w:pStyle w:val="ListParagraph"/>
        <w:numPr>
          <w:ilvl w:val="0"/>
          <w:numId w:val="16"/>
        </w:numPr>
      </w:pPr>
      <w:r w:rsidRPr="00757AD5">
        <w:t xml:space="preserve">What does the company do? </w:t>
      </w:r>
    </w:p>
    <w:p w:rsidR="0000334E" w:rsidRPr="00757AD5" w:rsidRDefault="0000334E" w:rsidP="0000334E">
      <w:pPr>
        <w:pStyle w:val="ListParagraph"/>
        <w:numPr>
          <w:ilvl w:val="0"/>
          <w:numId w:val="16"/>
        </w:numPr>
        <w:spacing w:after="0" w:line="240" w:lineRule="auto"/>
      </w:pPr>
      <w:r w:rsidRPr="00757AD5">
        <w:t xml:space="preserve">Explain why the company fits within your location or industry </w:t>
      </w:r>
    </w:p>
    <w:p w:rsidR="0000334E" w:rsidRPr="00757AD5" w:rsidRDefault="0000334E" w:rsidP="0000334E">
      <w:pPr>
        <w:pStyle w:val="ListParagraph"/>
        <w:numPr>
          <w:ilvl w:val="0"/>
          <w:numId w:val="16"/>
        </w:numPr>
        <w:spacing w:after="0" w:line="240" w:lineRule="auto"/>
      </w:pPr>
      <w:r w:rsidRPr="00757AD5">
        <w:t xml:space="preserve">Who can you talk with to find out more? </w:t>
      </w:r>
    </w:p>
    <w:tbl>
      <w:tblPr>
        <w:tblStyle w:val="TableGrid"/>
        <w:tblW w:w="0" w:type="auto"/>
        <w:tblLook w:val="04A0"/>
      </w:tblPr>
      <w:tblGrid>
        <w:gridCol w:w="1540"/>
        <w:gridCol w:w="2685"/>
        <w:gridCol w:w="2674"/>
        <w:gridCol w:w="2451"/>
      </w:tblGrid>
      <w:tr w:rsidR="0000334E" w:rsidRPr="00757AD5" w:rsidTr="00757AD5">
        <w:tc>
          <w:tcPr>
            <w:tcW w:w="1540" w:type="dxa"/>
          </w:tcPr>
          <w:p w:rsidR="0000334E" w:rsidRPr="00757AD5" w:rsidRDefault="0000334E" w:rsidP="00757AD5">
            <w:r w:rsidRPr="00757AD5">
              <w:t xml:space="preserve">Company </w:t>
            </w:r>
            <w:r w:rsidRPr="00757AD5">
              <w:lastRenderedPageBreak/>
              <w:t xml:space="preserve">Name </w:t>
            </w:r>
          </w:p>
        </w:tc>
        <w:tc>
          <w:tcPr>
            <w:tcW w:w="2685" w:type="dxa"/>
          </w:tcPr>
          <w:p w:rsidR="0000334E" w:rsidRPr="00757AD5" w:rsidRDefault="0000334E" w:rsidP="00757AD5">
            <w:r w:rsidRPr="00757AD5">
              <w:lastRenderedPageBreak/>
              <w:t xml:space="preserve">What does the company </w:t>
            </w:r>
            <w:r w:rsidRPr="00757AD5">
              <w:lastRenderedPageBreak/>
              <w:t xml:space="preserve">do? </w:t>
            </w:r>
          </w:p>
        </w:tc>
        <w:tc>
          <w:tcPr>
            <w:tcW w:w="2674" w:type="dxa"/>
          </w:tcPr>
          <w:p w:rsidR="0000334E" w:rsidRPr="00757AD5" w:rsidRDefault="0000334E" w:rsidP="00757AD5">
            <w:r w:rsidRPr="00757AD5">
              <w:lastRenderedPageBreak/>
              <w:t xml:space="preserve">Explain why you are </w:t>
            </w:r>
            <w:r w:rsidRPr="00757AD5">
              <w:lastRenderedPageBreak/>
              <w:t xml:space="preserve">interested in the company. </w:t>
            </w:r>
          </w:p>
          <w:p w:rsidR="0000334E" w:rsidRPr="00757AD5" w:rsidRDefault="0000334E" w:rsidP="00757AD5"/>
        </w:tc>
        <w:tc>
          <w:tcPr>
            <w:tcW w:w="2451" w:type="dxa"/>
          </w:tcPr>
          <w:p w:rsidR="0000334E" w:rsidRPr="00757AD5" w:rsidRDefault="0000334E" w:rsidP="00757AD5">
            <w:r w:rsidRPr="00757AD5">
              <w:lastRenderedPageBreak/>
              <w:t xml:space="preserve">Who can you approach </w:t>
            </w:r>
            <w:r w:rsidRPr="00757AD5">
              <w:lastRenderedPageBreak/>
              <w:t xml:space="preserve">to find out more?  </w:t>
            </w:r>
          </w:p>
        </w:tc>
      </w:tr>
      <w:tr w:rsidR="0000334E" w:rsidRPr="00757AD5" w:rsidTr="00757AD5">
        <w:tc>
          <w:tcPr>
            <w:tcW w:w="1540" w:type="dxa"/>
          </w:tcPr>
          <w:p w:rsidR="0000334E" w:rsidRPr="00757AD5" w:rsidRDefault="00C97321" w:rsidP="00757AD5">
            <w:r>
              <w:lastRenderedPageBreak/>
              <w:t>Insight Global</w:t>
            </w:r>
          </w:p>
          <w:p w:rsidR="0000334E" w:rsidRPr="00757AD5" w:rsidRDefault="0000334E" w:rsidP="00757AD5"/>
        </w:tc>
        <w:tc>
          <w:tcPr>
            <w:tcW w:w="2685" w:type="dxa"/>
          </w:tcPr>
          <w:p w:rsidR="0000334E" w:rsidRPr="00757AD5" w:rsidRDefault="00C97321" w:rsidP="00757AD5">
            <w:r>
              <w:t>I</w:t>
            </w:r>
            <w:r w:rsidRPr="00C97321">
              <w:t xml:space="preserve">nsight Global, situated in Atlanta, Georgia, is a market-leading talent solutions </w:t>
            </w:r>
            <w:r w:rsidR="00DD1E58" w:rsidRPr="00C97321">
              <w:t>organization</w:t>
            </w:r>
            <w:r w:rsidRPr="00C97321">
              <w:t>. The Company's objective is to assist its employees in personal, professional, and financial growth so that they can "Be the Light" in the world.</w:t>
            </w:r>
          </w:p>
        </w:tc>
        <w:tc>
          <w:tcPr>
            <w:tcW w:w="2674" w:type="dxa"/>
          </w:tcPr>
          <w:p w:rsidR="0000334E" w:rsidRPr="00757AD5" w:rsidRDefault="00C97321" w:rsidP="00AB48F4">
            <w:r>
              <w:t xml:space="preserve">I love to </w:t>
            </w:r>
            <w:r w:rsidR="00AB48F4">
              <w:t>do a lot of work on myself and want to make myself a total different personality and this company can help me with my personal and professional growth.</w:t>
            </w:r>
          </w:p>
        </w:tc>
        <w:tc>
          <w:tcPr>
            <w:tcW w:w="2451" w:type="dxa"/>
          </w:tcPr>
          <w:p w:rsidR="0000334E" w:rsidRPr="00757AD5" w:rsidRDefault="00AB48F4" w:rsidP="00AB48F4">
            <w:r>
              <w:t xml:space="preserve">I would like to find out more </w:t>
            </w:r>
            <w:proofErr w:type="gramStart"/>
            <w:r>
              <w:t>information  about</w:t>
            </w:r>
            <w:proofErr w:type="gramEnd"/>
            <w:r>
              <w:t xml:space="preserve"> this company from one of my cousin who already work there. </w:t>
            </w:r>
          </w:p>
        </w:tc>
      </w:tr>
      <w:tr w:rsidR="0000334E" w:rsidRPr="00757AD5" w:rsidTr="00757AD5">
        <w:tc>
          <w:tcPr>
            <w:tcW w:w="1540" w:type="dxa"/>
          </w:tcPr>
          <w:p w:rsidR="0000334E" w:rsidRPr="00757AD5" w:rsidRDefault="00AB48F4" w:rsidP="00757AD5">
            <w:r>
              <w:t>Netflix</w:t>
            </w:r>
          </w:p>
          <w:p w:rsidR="0000334E" w:rsidRPr="00757AD5" w:rsidRDefault="0000334E" w:rsidP="00757AD5"/>
        </w:tc>
        <w:tc>
          <w:tcPr>
            <w:tcW w:w="2685" w:type="dxa"/>
          </w:tcPr>
          <w:p w:rsidR="0000334E" w:rsidRPr="00757AD5" w:rsidRDefault="00DD1E58" w:rsidP="00757AD5">
            <w:r>
              <w:t xml:space="preserve">Netflix is a media platform where many web series and movies can be </w:t>
            </w:r>
            <w:proofErr w:type="gramStart"/>
            <w:r>
              <w:t>seen  and</w:t>
            </w:r>
            <w:proofErr w:type="gramEnd"/>
            <w:r>
              <w:t xml:space="preserve"> download too.</w:t>
            </w:r>
          </w:p>
        </w:tc>
        <w:tc>
          <w:tcPr>
            <w:tcW w:w="2674" w:type="dxa"/>
          </w:tcPr>
          <w:p w:rsidR="0000334E" w:rsidRPr="00757AD5" w:rsidRDefault="00DD1E58" w:rsidP="00757AD5">
            <w:r>
              <w:t>As I have previously mention that I can able to grab viewers attention that’s why I feel I can able to do a lot of things to make this app more interesting.</w:t>
            </w:r>
          </w:p>
        </w:tc>
        <w:tc>
          <w:tcPr>
            <w:tcW w:w="2451" w:type="dxa"/>
          </w:tcPr>
          <w:p w:rsidR="0000334E" w:rsidRPr="00757AD5" w:rsidRDefault="00DD1E58" w:rsidP="00757AD5">
            <w:proofErr w:type="gramStart"/>
            <w:r>
              <w:t>Firstly ,</w:t>
            </w:r>
            <w:proofErr w:type="gramEnd"/>
            <w:r>
              <w:t xml:space="preserve"> I would like to find more information on internet because I have no direct contact who works here.</w:t>
            </w:r>
          </w:p>
        </w:tc>
      </w:tr>
      <w:tr w:rsidR="0000334E" w:rsidRPr="00757AD5" w:rsidTr="00757AD5">
        <w:tc>
          <w:tcPr>
            <w:tcW w:w="1540" w:type="dxa"/>
          </w:tcPr>
          <w:p w:rsidR="0000334E" w:rsidRPr="00757AD5" w:rsidRDefault="00DD1E58" w:rsidP="00757AD5">
            <w:r>
              <w:t>Canadian Film Studio</w:t>
            </w:r>
          </w:p>
          <w:p w:rsidR="0000334E" w:rsidRPr="00757AD5" w:rsidRDefault="0000334E" w:rsidP="00757AD5"/>
        </w:tc>
        <w:tc>
          <w:tcPr>
            <w:tcW w:w="2685" w:type="dxa"/>
          </w:tcPr>
          <w:p w:rsidR="0000334E" w:rsidRPr="00757AD5" w:rsidRDefault="00DD1E58" w:rsidP="00757AD5">
            <w:r>
              <w:t xml:space="preserve">The Film studio is something where the </w:t>
            </w:r>
            <w:proofErr w:type="gramStart"/>
            <w:r>
              <w:t>movies ,</w:t>
            </w:r>
            <w:proofErr w:type="gramEnd"/>
            <w:r>
              <w:t xml:space="preserve"> serials ,</w:t>
            </w:r>
            <w:r w:rsidR="00B462CF">
              <w:t xml:space="preserve"> web series and advertisement can create. </w:t>
            </w:r>
          </w:p>
        </w:tc>
        <w:tc>
          <w:tcPr>
            <w:tcW w:w="2674" w:type="dxa"/>
          </w:tcPr>
          <w:p w:rsidR="0000334E" w:rsidRPr="00757AD5" w:rsidRDefault="000324EF" w:rsidP="00757AD5">
            <w:r>
              <w:t>In my childhood I loved to act thus, I feel if I work here I can give my best to the audience.</w:t>
            </w:r>
          </w:p>
        </w:tc>
        <w:tc>
          <w:tcPr>
            <w:tcW w:w="2451" w:type="dxa"/>
          </w:tcPr>
          <w:p w:rsidR="0000334E" w:rsidRPr="00757AD5" w:rsidRDefault="000324EF" w:rsidP="00757AD5">
            <w:r>
              <w:t>I have an indirect contact who wore=ked there and have the depth knowledge about this.</w:t>
            </w:r>
          </w:p>
        </w:tc>
      </w:tr>
      <w:tr w:rsidR="0000334E" w:rsidTr="00757AD5">
        <w:tc>
          <w:tcPr>
            <w:tcW w:w="1540" w:type="dxa"/>
          </w:tcPr>
          <w:p w:rsidR="0000334E" w:rsidRPr="00757AD5" w:rsidRDefault="0000334E" w:rsidP="00757AD5"/>
          <w:p w:rsidR="0000334E" w:rsidRPr="00757AD5" w:rsidRDefault="0000334E" w:rsidP="00757AD5"/>
        </w:tc>
        <w:tc>
          <w:tcPr>
            <w:tcW w:w="2685" w:type="dxa"/>
          </w:tcPr>
          <w:p w:rsidR="0000334E" w:rsidRPr="00757AD5" w:rsidRDefault="0000334E" w:rsidP="00757AD5"/>
        </w:tc>
        <w:tc>
          <w:tcPr>
            <w:tcW w:w="2674" w:type="dxa"/>
          </w:tcPr>
          <w:p w:rsidR="0000334E" w:rsidRPr="00757AD5" w:rsidRDefault="0000334E" w:rsidP="00757AD5"/>
        </w:tc>
        <w:tc>
          <w:tcPr>
            <w:tcW w:w="2451" w:type="dxa"/>
          </w:tcPr>
          <w:p w:rsidR="0000334E" w:rsidRPr="00757AD5" w:rsidRDefault="0000334E" w:rsidP="00757AD5"/>
        </w:tc>
      </w:tr>
    </w:tbl>
    <w:p w:rsidR="0000334E" w:rsidRDefault="0000334E" w:rsidP="0000334E">
      <w:pPr>
        <w:rPr>
          <w:highlight w:val="yellow"/>
        </w:rPr>
      </w:pPr>
    </w:p>
    <w:p w:rsidR="0000334E" w:rsidRDefault="0000334E" w:rsidP="0000334E">
      <w:pPr>
        <w:pStyle w:val="H2"/>
      </w:pPr>
      <w:r>
        <w:t xml:space="preserve">My Job Searching Activities  </w:t>
      </w:r>
    </w:p>
    <w:p w:rsidR="0000334E" w:rsidRDefault="0000334E" w:rsidP="0000334E">
      <w:pPr>
        <w:pStyle w:val="H2"/>
      </w:pPr>
      <w:r>
        <w:t>Professional Associations</w:t>
      </w:r>
    </w:p>
    <w:tbl>
      <w:tblPr>
        <w:tblStyle w:val="TableGrid"/>
        <w:tblW w:w="0" w:type="auto"/>
        <w:tblLook w:val="04A0"/>
      </w:tblPr>
      <w:tblGrid>
        <w:gridCol w:w="9350"/>
      </w:tblGrid>
      <w:tr w:rsidR="0000334E" w:rsidTr="00732CE5">
        <w:tc>
          <w:tcPr>
            <w:tcW w:w="9350" w:type="dxa"/>
            <w:shd w:val="clear" w:color="auto" w:fill="auto"/>
          </w:tcPr>
          <w:p w:rsidR="0000334E" w:rsidRPr="00732CE5" w:rsidRDefault="00732CE5" w:rsidP="00732CE5">
            <w:r>
              <w:t>Institute of marine engineering , science and technology</w:t>
            </w:r>
          </w:p>
        </w:tc>
      </w:tr>
      <w:tr w:rsidR="0000334E" w:rsidTr="00757AD5">
        <w:tc>
          <w:tcPr>
            <w:tcW w:w="9350" w:type="dxa"/>
          </w:tcPr>
          <w:p w:rsidR="0000334E" w:rsidRDefault="00732CE5" w:rsidP="00757AD5">
            <w:r>
              <w:t>Project management institute</w:t>
            </w:r>
          </w:p>
        </w:tc>
      </w:tr>
      <w:tr w:rsidR="0000334E" w:rsidTr="00757AD5">
        <w:tc>
          <w:tcPr>
            <w:tcW w:w="9350" w:type="dxa"/>
          </w:tcPr>
          <w:p w:rsidR="0000334E" w:rsidRDefault="00732CE5" w:rsidP="00757AD5">
            <w:r>
              <w:t>European association for theoretical computer science</w:t>
            </w:r>
          </w:p>
        </w:tc>
      </w:tr>
      <w:tr w:rsidR="0000334E" w:rsidTr="00757AD5">
        <w:tc>
          <w:tcPr>
            <w:tcW w:w="9350" w:type="dxa"/>
          </w:tcPr>
          <w:p w:rsidR="0000334E" w:rsidRDefault="00732CE5" w:rsidP="00757AD5">
            <w:r>
              <w:t xml:space="preserve">European Academy for computer science and arts </w:t>
            </w:r>
          </w:p>
        </w:tc>
      </w:tr>
      <w:tr w:rsidR="0000334E" w:rsidTr="00757AD5">
        <w:tc>
          <w:tcPr>
            <w:tcW w:w="9350" w:type="dxa"/>
          </w:tcPr>
          <w:p w:rsidR="0000334E" w:rsidRDefault="00732CE5" w:rsidP="00757AD5">
            <w:r>
              <w:t>Ghana academy of Film ,and television arts</w:t>
            </w:r>
          </w:p>
        </w:tc>
      </w:tr>
    </w:tbl>
    <w:p w:rsidR="0000334E" w:rsidRDefault="0000334E" w:rsidP="0000334E">
      <w:pPr>
        <w:pStyle w:val="H2"/>
      </w:pPr>
      <w:r>
        <w:t>Networking Events</w:t>
      </w:r>
    </w:p>
    <w:tbl>
      <w:tblPr>
        <w:tblStyle w:val="TableGrid"/>
        <w:tblW w:w="0" w:type="auto"/>
        <w:tblLook w:val="04A0"/>
      </w:tblPr>
      <w:tblGrid>
        <w:gridCol w:w="9350"/>
      </w:tblGrid>
      <w:tr w:rsidR="0000334E" w:rsidTr="00757AD5">
        <w:tc>
          <w:tcPr>
            <w:tcW w:w="9350" w:type="dxa"/>
          </w:tcPr>
          <w:p w:rsidR="0000334E" w:rsidRDefault="00E56DBA" w:rsidP="00757AD5">
            <w:r>
              <w:t>Business analyst world , Toronto</w:t>
            </w:r>
          </w:p>
        </w:tc>
      </w:tr>
      <w:tr w:rsidR="0000334E" w:rsidTr="00757AD5">
        <w:tc>
          <w:tcPr>
            <w:tcW w:w="9350" w:type="dxa"/>
          </w:tcPr>
          <w:p w:rsidR="0000334E" w:rsidRPr="00E56DBA" w:rsidRDefault="00E56DBA" w:rsidP="00757AD5">
            <w:pPr>
              <w:rPr>
                <w:rFonts w:cstheme="minorHAnsi"/>
              </w:rPr>
            </w:pPr>
            <w:r>
              <w:rPr>
                <w:rFonts w:cstheme="minorHAnsi"/>
                <w:color w:val="202124"/>
                <w:shd w:val="clear" w:color="auto" w:fill="FFFFFF"/>
              </w:rPr>
              <w:t>I</w:t>
            </w:r>
            <w:r w:rsidRPr="00E56DBA">
              <w:rPr>
                <w:rFonts w:cstheme="minorHAnsi"/>
                <w:color w:val="202124"/>
                <w:shd w:val="clear" w:color="auto" w:fill="FFFFFF"/>
              </w:rPr>
              <w:t>nternational Conference on Education and Social Science (ICESS</w:t>
            </w:r>
            <w:r>
              <w:rPr>
                <w:rFonts w:ascii="Arial" w:hAnsi="Arial" w:cs="Arial"/>
                <w:color w:val="202124"/>
                <w:sz w:val="30"/>
                <w:szCs w:val="30"/>
                <w:shd w:val="clear" w:color="auto" w:fill="FFFFFF"/>
              </w:rPr>
              <w:t>) ,</w:t>
            </w:r>
            <w:r>
              <w:rPr>
                <w:rFonts w:cstheme="minorHAnsi"/>
                <w:color w:val="202124"/>
                <w:shd w:val="clear" w:color="auto" w:fill="FFFFFF"/>
              </w:rPr>
              <w:t>Oct 28- Oct 29,2021</w:t>
            </w:r>
          </w:p>
        </w:tc>
      </w:tr>
      <w:tr w:rsidR="0000334E" w:rsidTr="00757AD5">
        <w:tc>
          <w:tcPr>
            <w:tcW w:w="9350" w:type="dxa"/>
          </w:tcPr>
          <w:p w:rsidR="0000334E" w:rsidRDefault="00E56DBA" w:rsidP="00757AD5">
            <w:r>
              <w:t>The building show ,Dec 1- Dec 3,2021</w:t>
            </w:r>
          </w:p>
        </w:tc>
      </w:tr>
      <w:tr w:rsidR="0000334E" w:rsidTr="00757AD5">
        <w:tc>
          <w:tcPr>
            <w:tcW w:w="9350" w:type="dxa"/>
          </w:tcPr>
          <w:p w:rsidR="0000334E" w:rsidRDefault="00E56DBA" w:rsidP="00757AD5">
            <w:proofErr w:type="spellStart"/>
            <w:r>
              <w:t>WMS,Nov</w:t>
            </w:r>
            <w:proofErr w:type="spellEnd"/>
            <w:r>
              <w:t xml:space="preserve"> 4- Nov 6,2021</w:t>
            </w:r>
          </w:p>
        </w:tc>
      </w:tr>
      <w:tr w:rsidR="0000334E" w:rsidTr="00757AD5">
        <w:tc>
          <w:tcPr>
            <w:tcW w:w="9350" w:type="dxa"/>
          </w:tcPr>
          <w:p w:rsidR="0000334E" w:rsidRDefault="00E56DBA" w:rsidP="00757AD5">
            <w:r>
              <w:t xml:space="preserve">National Hardware </w:t>
            </w:r>
            <w:proofErr w:type="spellStart"/>
            <w:r>
              <w:t>show,oct</w:t>
            </w:r>
            <w:proofErr w:type="spellEnd"/>
            <w:r>
              <w:t xml:space="preserve"> 21 – Oct 23 ,2021</w:t>
            </w:r>
          </w:p>
        </w:tc>
      </w:tr>
    </w:tbl>
    <w:p w:rsidR="0000334E" w:rsidRDefault="0000334E" w:rsidP="0000334E">
      <w:pPr>
        <w:pStyle w:val="H2"/>
      </w:pPr>
      <w:r>
        <w:t xml:space="preserve">Job Search Websites </w:t>
      </w:r>
    </w:p>
    <w:tbl>
      <w:tblPr>
        <w:tblStyle w:val="TableGrid"/>
        <w:tblW w:w="0" w:type="auto"/>
        <w:tblLook w:val="04A0"/>
      </w:tblPr>
      <w:tblGrid>
        <w:gridCol w:w="4633"/>
        <w:gridCol w:w="4635"/>
      </w:tblGrid>
      <w:tr w:rsidR="0000334E" w:rsidTr="00757AD5">
        <w:trPr>
          <w:trHeight w:val="282"/>
        </w:trPr>
        <w:tc>
          <w:tcPr>
            <w:tcW w:w="4633" w:type="dxa"/>
          </w:tcPr>
          <w:p w:rsidR="0000334E" w:rsidRDefault="0000334E" w:rsidP="00757AD5">
            <w:r>
              <w:t>Job Search Website</w:t>
            </w:r>
          </w:p>
        </w:tc>
        <w:tc>
          <w:tcPr>
            <w:tcW w:w="4635" w:type="dxa"/>
          </w:tcPr>
          <w:p w:rsidR="0000334E" w:rsidRDefault="0000334E" w:rsidP="00757AD5">
            <w:r>
              <w:t>Job Titles to Search</w:t>
            </w:r>
          </w:p>
        </w:tc>
      </w:tr>
      <w:tr w:rsidR="0000334E" w:rsidTr="00757AD5">
        <w:trPr>
          <w:trHeight w:val="293"/>
        </w:trPr>
        <w:tc>
          <w:tcPr>
            <w:tcW w:w="4633" w:type="dxa"/>
          </w:tcPr>
          <w:p w:rsidR="0000334E" w:rsidRDefault="009035AD" w:rsidP="00757AD5">
            <w:proofErr w:type="spellStart"/>
            <w:r>
              <w:t>LinkdIn</w:t>
            </w:r>
            <w:proofErr w:type="spellEnd"/>
          </w:p>
        </w:tc>
        <w:tc>
          <w:tcPr>
            <w:tcW w:w="4635" w:type="dxa"/>
          </w:tcPr>
          <w:p w:rsidR="0000334E" w:rsidRDefault="009035AD" w:rsidP="00757AD5">
            <w:r>
              <w:t>IT consultant</w:t>
            </w:r>
          </w:p>
        </w:tc>
      </w:tr>
      <w:tr w:rsidR="0000334E" w:rsidTr="00757AD5">
        <w:trPr>
          <w:trHeight w:val="293"/>
        </w:trPr>
        <w:tc>
          <w:tcPr>
            <w:tcW w:w="4633" w:type="dxa"/>
          </w:tcPr>
          <w:p w:rsidR="0000334E" w:rsidRDefault="009035AD" w:rsidP="00757AD5">
            <w:proofErr w:type="spellStart"/>
            <w:r>
              <w:t>Eluta</w:t>
            </w:r>
            <w:proofErr w:type="spellEnd"/>
          </w:p>
        </w:tc>
        <w:tc>
          <w:tcPr>
            <w:tcW w:w="4635" w:type="dxa"/>
          </w:tcPr>
          <w:p w:rsidR="0000334E" w:rsidRDefault="009035AD" w:rsidP="00757AD5">
            <w:r>
              <w:t xml:space="preserve">Entertainment  Marketer </w:t>
            </w:r>
          </w:p>
        </w:tc>
      </w:tr>
      <w:tr w:rsidR="0000334E" w:rsidTr="00757AD5">
        <w:trPr>
          <w:trHeight w:val="293"/>
        </w:trPr>
        <w:tc>
          <w:tcPr>
            <w:tcW w:w="4633" w:type="dxa"/>
          </w:tcPr>
          <w:p w:rsidR="0000334E" w:rsidRDefault="009035AD" w:rsidP="00757AD5">
            <w:proofErr w:type="spellStart"/>
            <w:r>
              <w:lastRenderedPageBreak/>
              <w:t>LinkdIn</w:t>
            </w:r>
            <w:proofErr w:type="spellEnd"/>
          </w:p>
        </w:tc>
        <w:tc>
          <w:tcPr>
            <w:tcW w:w="4635" w:type="dxa"/>
          </w:tcPr>
          <w:p w:rsidR="0000334E" w:rsidRDefault="009035AD" w:rsidP="00757AD5">
            <w:r>
              <w:t>Project manager</w:t>
            </w:r>
          </w:p>
        </w:tc>
      </w:tr>
      <w:tr w:rsidR="0000334E" w:rsidTr="00757AD5">
        <w:trPr>
          <w:trHeight w:val="293"/>
        </w:trPr>
        <w:tc>
          <w:tcPr>
            <w:tcW w:w="4633" w:type="dxa"/>
          </w:tcPr>
          <w:p w:rsidR="0000334E" w:rsidRDefault="009035AD" w:rsidP="00757AD5">
            <w:r>
              <w:t>Good &amp; Co.</w:t>
            </w:r>
          </w:p>
        </w:tc>
        <w:tc>
          <w:tcPr>
            <w:tcW w:w="4635" w:type="dxa"/>
          </w:tcPr>
          <w:p w:rsidR="0000334E" w:rsidRDefault="009A5B4E" w:rsidP="00757AD5">
            <w:r>
              <w:t>Media director</w:t>
            </w:r>
          </w:p>
        </w:tc>
      </w:tr>
      <w:tr w:rsidR="0000334E" w:rsidTr="00757AD5">
        <w:trPr>
          <w:trHeight w:val="282"/>
        </w:trPr>
        <w:tc>
          <w:tcPr>
            <w:tcW w:w="4633" w:type="dxa"/>
          </w:tcPr>
          <w:p w:rsidR="0000334E" w:rsidRDefault="009A5B4E" w:rsidP="00757AD5">
            <w:r>
              <w:t>Monster</w:t>
            </w:r>
          </w:p>
        </w:tc>
        <w:tc>
          <w:tcPr>
            <w:tcW w:w="4635" w:type="dxa"/>
          </w:tcPr>
          <w:p w:rsidR="0000334E" w:rsidRDefault="009A5B4E" w:rsidP="00757AD5">
            <w:r>
              <w:t>Computer system manager</w:t>
            </w:r>
          </w:p>
        </w:tc>
      </w:tr>
    </w:tbl>
    <w:p w:rsidR="001E5322" w:rsidRDefault="001E5322" w:rsidP="001E5322">
      <w:pPr>
        <w:pStyle w:val="H2"/>
      </w:pPr>
      <w:r>
        <w:t xml:space="preserve">References </w:t>
      </w:r>
    </w:p>
    <w:tbl>
      <w:tblPr>
        <w:tblStyle w:val="TableGrid"/>
        <w:tblW w:w="0" w:type="auto"/>
        <w:tblLook w:val="04A0"/>
      </w:tblPr>
      <w:tblGrid>
        <w:gridCol w:w="9576"/>
      </w:tblGrid>
      <w:tr w:rsidR="001E5322" w:rsidTr="001E5322">
        <w:tc>
          <w:tcPr>
            <w:tcW w:w="9350" w:type="dxa"/>
          </w:tcPr>
          <w:p w:rsidR="001E5322" w:rsidRDefault="001E5322" w:rsidP="001E5322"/>
          <w:p w:rsidR="00A6463A" w:rsidRDefault="00A6463A" w:rsidP="00A6463A">
            <w:pPr>
              <w:pStyle w:val="NormalWeb"/>
              <w:ind w:left="567" w:hanging="567"/>
            </w:pPr>
            <w:r>
              <w:t xml:space="preserve">Wikimedia Foundation. (2021, August 30). </w:t>
            </w:r>
            <w:r>
              <w:rPr>
                <w:i/>
                <w:iCs/>
              </w:rPr>
              <w:t>Information Technology Management</w:t>
            </w:r>
            <w:r>
              <w:t xml:space="preserve">. Wikipedia. Retrieved October 23, 2021, from https://en.wikipedia.org/wiki/Information_technology_management. </w:t>
            </w:r>
          </w:p>
          <w:p w:rsidR="00A6463A" w:rsidRDefault="00A6463A" w:rsidP="00A6463A">
            <w:pPr>
              <w:pStyle w:val="NormalWeb"/>
              <w:ind w:left="567" w:hanging="567"/>
            </w:pPr>
            <w:proofErr w:type="spellStart"/>
            <w:r>
              <w:t>Reiff</w:t>
            </w:r>
            <w:proofErr w:type="spellEnd"/>
            <w:r>
              <w:t xml:space="preserve">, N. (2021, May 19). </w:t>
            </w:r>
            <w:r>
              <w:rPr>
                <w:i/>
                <w:iCs/>
              </w:rPr>
              <w:t>10 biggest entertainment companies</w:t>
            </w:r>
            <w:r>
              <w:t xml:space="preserve">. </w:t>
            </w:r>
            <w:proofErr w:type="spellStart"/>
            <w:r>
              <w:t>Investopedia</w:t>
            </w:r>
            <w:proofErr w:type="spellEnd"/>
            <w:r>
              <w:t xml:space="preserve">. Retrieved October 23, 2021, from https://www.investopedia.com/articles/investing/020316/worlds-top-10-entertainment-companies-cmcsa-cbs.asp. </w:t>
            </w:r>
          </w:p>
          <w:p w:rsidR="00A6463A" w:rsidRDefault="00A6463A" w:rsidP="00A6463A">
            <w:pPr>
              <w:pStyle w:val="NormalWeb"/>
              <w:ind w:left="567" w:hanging="567"/>
            </w:pPr>
            <w:r>
              <w:t>Writer, S., &amp; Lane, C. (</w:t>
            </w:r>
            <w:proofErr w:type="spellStart"/>
            <w:r>
              <w:t>n.d</w:t>
            </w:r>
            <w:proofErr w:type="spellEnd"/>
            <w:r>
              <w:t xml:space="preserve">.). </w:t>
            </w:r>
            <w:r>
              <w:rPr>
                <w:i/>
                <w:iCs/>
              </w:rPr>
              <w:t>Media and Communication Studies</w:t>
            </w:r>
            <w:r>
              <w:t xml:space="preserve">. Top Universities. Retrieved October 23, 2021, from https://www.topuniversities.com/courses/communication-media-studies/guide. </w:t>
            </w:r>
          </w:p>
          <w:p w:rsidR="001E5322" w:rsidRDefault="00A6463A" w:rsidP="001E5322">
            <w:r>
              <w:t>Faculty of Media &amp; Creative Arts. (</w:t>
            </w:r>
            <w:proofErr w:type="spellStart"/>
            <w:r>
              <w:t>n.d</w:t>
            </w:r>
            <w:proofErr w:type="spellEnd"/>
            <w:r>
              <w:t xml:space="preserve">.). </w:t>
            </w:r>
            <w:r>
              <w:rPr>
                <w:i/>
                <w:iCs/>
              </w:rPr>
              <w:t xml:space="preserve">Faculty </w:t>
            </w:r>
            <w:proofErr w:type="spellStart"/>
            <w:r>
              <w:rPr>
                <w:i/>
                <w:iCs/>
              </w:rPr>
              <w:t>ofMedia</w:t>
            </w:r>
            <w:proofErr w:type="spellEnd"/>
            <w:r>
              <w:rPr>
                <w:i/>
                <w:iCs/>
              </w:rPr>
              <w:t>&amp; Creative Arts</w:t>
            </w:r>
            <w:r>
              <w:t xml:space="preserve">. Media Communications - Humber College. Retrieved October 23, 2021, from </w:t>
            </w:r>
            <w:hyperlink r:id="rId9" w:history="1">
              <w:r w:rsidRPr="008D4437">
                <w:rPr>
                  <w:rStyle w:val="Hyperlink"/>
                </w:rPr>
                <w:t>https://mediaarts.humber.ca/programs/media-communications.html</w:t>
              </w:r>
            </w:hyperlink>
          </w:p>
          <w:p w:rsidR="00A6463A" w:rsidRDefault="00A6463A" w:rsidP="00A6463A">
            <w:pPr>
              <w:pStyle w:val="NormalWeb"/>
              <w:ind w:left="567" w:hanging="567"/>
            </w:pPr>
            <w:r>
              <w:t>Bestaccreditedcolleges.org. (</w:t>
            </w:r>
            <w:proofErr w:type="spellStart"/>
            <w:r>
              <w:t>n.d</w:t>
            </w:r>
            <w:proofErr w:type="spellEnd"/>
            <w:r>
              <w:t xml:space="preserve">.). Retrieved October 23, 2021, from https://bestaccreditedcolleges.org/articles/jobs-in-entertainment-career-options-and-requirements.html. </w:t>
            </w:r>
          </w:p>
          <w:p w:rsidR="00A6463A" w:rsidRDefault="00A6463A" w:rsidP="001E5322">
            <w:r>
              <w:rPr>
                <w:i/>
                <w:iCs/>
              </w:rPr>
              <w:t>20 entertainment industry jobs (with salaries)</w:t>
            </w:r>
            <w:r>
              <w:t>. Indeed Career Guide. (</w:t>
            </w:r>
            <w:proofErr w:type="spellStart"/>
            <w:r>
              <w:t>n.d</w:t>
            </w:r>
            <w:proofErr w:type="spellEnd"/>
            <w:r>
              <w:t xml:space="preserve">.). Retrieved October 23, 2021, from </w:t>
            </w:r>
            <w:hyperlink r:id="rId10" w:history="1">
              <w:r w:rsidRPr="008D4437">
                <w:rPr>
                  <w:rStyle w:val="Hyperlink"/>
                </w:rPr>
                <w:t>https://www.indeed.com/career-advice/finding-a-job/entertainment-industry-jobs</w:t>
              </w:r>
            </w:hyperlink>
          </w:p>
          <w:p w:rsidR="00A6463A" w:rsidRDefault="00A6463A" w:rsidP="00A6463A">
            <w:pPr>
              <w:pStyle w:val="NormalWeb"/>
              <w:ind w:left="567" w:hanging="567"/>
            </w:pPr>
            <w:r>
              <w:rPr>
                <w:i/>
                <w:iCs/>
              </w:rPr>
              <w:t>The top 20 communications job titles [includes PR!]</w:t>
            </w:r>
            <w:r>
              <w:t xml:space="preserve">. </w:t>
            </w:r>
            <w:proofErr w:type="spellStart"/>
            <w:r>
              <w:t>Ongig</w:t>
            </w:r>
            <w:proofErr w:type="spellEnd"/>
            <w:r>
              <w:t xml:space="preserve"> Blog. (</w:t>
            </w:r>
            <w:proofErr w:type="spellStart"/>
            <w:r>
              <w:t>n.d</w:t>
            </w:r>
            <w:proofErr w:type="spellEnd"/>
            <w:r>
              <w:t xml:space="preserve">.). Retrieved October 23, 2021, from https://blog.ongig.com/job-titles/communications-job-titles/. </w:t>
            </w:r>
          </w:p>
          <w:p w:rsidR="00A6463A" w:rsidRDefault="00A6463A" w:rsidP="001E5322">
            <w:r>
              <w:t xml:space="preserve">Seth, S. (2021, September 13). </w:t>
            </w:r>
            <w:r>
              <w:rPr>
                <w:i/>
                <w:iCs/>
              </w:rPr>
              <w:t>The world's Top Media Companies</w:t>
            </w:r>
            <w:r>
              <w:t xml:space="preserve">. </w:t>
            </w:r>
            <w:proofErr w:type="spellStart"/>
            <w:r>
              <w:t>Investopedia</w:t>
            </w:r>
            <w:proofErr w:type="spellEnd"/>
            <w:r>
              <w:t xml:space="preserve">. Retrieved October 23, 2021, from </w:t>
            </w:r>
            <w:hyperlink r:id="rId11" w:history="1">
              <w:r w:rsidRPr="008D4437">
                <w:rPr>
                  <w:rStyle w:val="Hyperlink"/>
                </w:rPr>
                <w:t>https://www.investopedia.com/stock-analysis/021815/worlds-top-ten-media-companies-dis-cmcsa-fox.aspx</w:t>
              </w:r>
            </w:hyperlink>
            <w:r>
              <w:t>.</w:t>
            </w:r>
          </w:p>
          <w:p w:rsidR="00A6463A" w:rsidRDefault="00A6463A" w:rsidP="00A6463A">
            <w:pPr>
              <w:pStyle w:val="NormalWeb"/>
              <w:ind w:left="567" w:hanging="567"/>
            </w:pPr>
            <w:r>
              <w:t xml:space="preserve">Aha! (2021, September 28). </w:t>
            </w:r>
            <w:r>
              <w:rPr>
                <w:i/>
                <w:iCs/>
              </w:rPr>
              <w:t>What are some it job titles?</w:t>
            </w:r>
            <w:r>
              <w:t xml:space="preserve"> What Are Some IT Job Titles? | Aha! </w:t>
            </w:r>
            <w:proofErr w:type="gramStart"/>
            <w:r>
              <w:t>software</w:t>
            </w:r>
            <w:proofErr w:type="gramEnd"/>
            <w:r>
              <w:t xml:space="preserve">. Retrieved October 23, 2021, from https://www.aha.io/roadmapping/guide/information-technology/it-job-titles. </w:t>
            </w:r>
          </w:p>
          <w:p w:rsidR="00A6463A" w:rsidRDefault="00A6463A" w:rsidP="00A6463A">
            <w:pPr>
              <w:pStyle w:val="NormalWeb"/>
              <w:ind w:left="567" w:hanging="567"/>
            </w:pPr>
            <w:r>
              <w:t>Google. (</w:t>
            </w:r>
            <w:proofErr w:type="spellStart"/>
            <w:r>
              <w:t>n.d</w:t>
            </w:r>
            <w:proofErr w:type="spellEnd"/>
            <w:r>
              <w:t>.). Google. Retrieved October 23, 2021, from https://www.google.com/search?q=list%2Bof%2Bnetworking%2Bevents%2Bin%2Bcanada&amp;sxsrf=AOaemvLQEowXMiY2J_UWsuFSj1sm6O9ImQ%3A1634947154038&amp;ei=UlBzYbbcAcq-ggev7q_QBg&amp;oq=list%2Bof%2Bnetworking%2Bevents%2Bin%2Bcanada&amp;gs_lcp=Cgdnd3Mtd2l6EAEYATIICCEQFhAdEB4yCAghEBYQHRAeMggIIRAWEB0QHjIICCEQFh</w:t>
            </w:r>
            <w:r>
              <w:lastRenderedPageBreak/>
              <w:t xml:space="preserve">AdEB4yCAghEBYQHRAeMggIIRAWEB0QHjIICCEQFhAdEB4yCAghEBYQHRAeMggIIRAWEB0QHjIICCEQFhAdEB46BwgAEEcQsAM6CQgAEMkDEBYQHjoGCAAQFhAeSgUIPBIBMUoECEEYAFDBXljjkQFgwaYBaAFwAngAgAGhAYgBpwWSAQMxLjWYAQCgAQHIAQjAAQE&amp;sclient=gws-wiz&amp;ibp=htl%3Bevents&amp;rciv=evn&amp;sa=X&amp;ved=2ahUKEwiLt5DunN_zAhXJm-AKHbPdDHQQ5bwDegQILhAB#fpstate=tldetail&amp;htidocid=L2F1dGhvcml0eS9ob3Jpem9uL2NsdXN0ZXJlZF9ldmVudC8yMDIxLTEyLTEzfF8xMzMzNTA5NzkyMjgxNTgwMDQyMA%3D%3D&amp;htivrt=events&amp;mid=/g/11nghn1gmm. </w:t>
            </w:r>
          </w:p>
          <w:p w:rsidR="00A6463A" w:rsidRPr="009A1BD9" w:rsidRDefault="00A6463A" w:rsidP="00A6463A">
            <w:pPr>
              <w:jc w:val="center"/>
              <w:rPr>
                <w:rFonts w:ascii="Times New Roman" w:hAnsi="Times New Roman" w:cs="Times New Roman"/>
              </w:rPr>
            </w:pPr>
          </w:p>
          <w:p w:rsidR="00A6463A" w:rsidRDefault="00A6463A" w:rsidP="001E5322"/>
          <w:p w:rsidR="001E5322" w:rsidRDefault="001E5322" w:rsidP="001E5322"/>
        </w:tc>
      </w:tr>
    </w:tbl>
    <w:p w:rsidR="001E5322" w:rsidRDefault="001E5322" w:rsidP="001E5322"/>
    <w:p w:rsidR="00961CA8" w:rsidRDefault="00961CA8" w:rsidP="00A55085">
      <w:pPr>
        <w:pStyle w:val="TopicTitle"/>
      </w:pPr>
      <w:r>
        <w:t xml:space="preserve">Module 7:  </w:t>
      </w:r>
      <w:r w:rsidR="00DA34DC">
        <w:t xml:space="preserve">My Informational Interview Plan </w:t>
      </w:r>
    </w:p>
    <w:p w:rsidR="007D50E7" w:rsidRDefault="007D50E7" w:rsidP="000E7DD6">
      <w:pPr>
        <w:pStyle w:val="H2"/>
      </w:pPr>
      <w:r w:rsidRPr="00757AD5">
        <w:t xml:space="preserve">Assessment:  </w:t>
      </w:r>
      <w:r w:rsidRPr="00FB325D">
        <w:t xml:space="preserve">My Contacts </w:t>
      </w:r>
    </w:p>
    <w:p w:rsidR="00D20850" w:rsidRPr="00D20850" w:rsidRDefault="00D20850" w:rsidP="00D20850">
      <w:r>
        <w:t xml:space="preserve">Brainstorm a list of people you could approach to build your network.  Consider everyone you know!  Feel free to add lines as necessary.  </w:t>
      </w:r>
    </w:p>
    <w:tbl>
      <w:tblPr>
        <w:tblStyle w:val="TableGrid"/>
        <w:tblW w:w="0" w:type="auto"/>
        <w:tblLook w:val="04A0"/>
      </w:tblPr>
      <w:tblGrid>
        <w:gridCol w:w="3116"/>
        <w:gridCol w:w="3117"/>
        <w:gridCol w:w="3117"/>
      </w:tblGrid>
      <w:tr w:rsidR="007D50E7" w:rsidRPr="00757AD5" w:rsidTr="00757AD5">
        <w:tc>
          <w:tcPr>
            <w:tcW w:w="3116" w:type="dxa"/>
          </w:tcPr>
          <w:p w:rsidR="007D50E7" w:rsidRPr="00757AD5" w:rsidRDefault="007D50E7" w:rsidP="00757AD5">
            <w:r w:rsidRPr="00FB325D">
              <w:t>P</w:t>
            </w:r>
            <w:r w:rsidRPr="00757AD5">
              <w:t>erson</w:t>
            </w:r>
          </w:p>
        </w:tc>
        <w:tc>
          <w:tcPr>
            <w:tcW w:w="3117" w:type="dxa"/>
          </w:tcPr>
          <w:p w:rsidR="007D50E7" w:rsidRPr="00757AD5" w:rsidRDefault="007D50E7" w:rsidP="00757AD5">
            <w:r w:rsidRPr="00FB325D">
              <w:t>How you know them</w:t>
            </w:r>
          </w:p>
        </w:tc>
        <w:tc>
          <w:tcPr>
            <w:tcW w:w="3117" w:type="dxa"/>
          </w:tcPr>
          <w:p w:rsidR="007D50E7" w:rsidRPr="00757AD5" w:rsidRDefault="007D50E7" w:rsidP="00757AD5">
            <w:r w:rsidRPr="00FB325D">
              <w:t xml:space="preserve">Where they work </w:t>
            </w:r>
          </w:p>
        </w:tc>
      </w:tr>
      <w:tr w:rsidR="007D50E7" w:rsidRPr="00757AD5" w:rsidTr="00757AD5">
        <w:tc>
          <w:tcPr>
            <w:tcW w:w="3116" w:type="dxa"/>
          </w:tcPr>
          <w:p w:rsidR="007D50E7" w:rsidRPr="00757AD5" w:rsidRDefault="00311886" w:rsidP="00757AD5">
            <w:proofErr w:type="spellStart"/>
            <w:r>
              <w:t>Jeenal</w:t>
            </w:r>
            <w:proofErr w:type="spellEnd"/>
            <w:r>
              <w:t xml:space="preserve"> </w:t>
            </w:r>
            <w:proofErr w:type="spellStart"/>
            <w:r w:rsidR="001C49D7">
              <w:t>Rana</w:t>
            </w:r>
            <w:proofErr w:type="spellEnd"/>
          </w:p>
        </w:tc>
        <w:tc>
          <w:tcPr>
            <w:tcW w:w="3117" w:type="dxa"/>
          </w:tcPr>
          <w:p w:rsidR="007D50E7" w:rsidRPr="00757AD5" w:rsidRDefault="001C49D7" w:rsidP="00757AD5">
            <w:r>
              <w:t>She is my cousin sister</w:t>
            </w:r>
          </w:p>
        </w:tc>
        <w:tc>
          <w:tcPr>
            <w:tcW w:w="3117" w:type="dxa"/>
          </w:tcPr>
          <w:p w:rsidR="007D50E7" w:rsidRPr="00FB325D" w:rsidRDefault="001C49D7" w:rsidP="00757AD5">
            <w:r>
              <w:t xml:space="preserve">She worked in </w:t>
            </w:r>
            <w:proofErr w:type="spellStart"/>
            <w:r>
              <w:t>Pixocity</w:t>
            </w:r>
            <w:proofErr w:type="spellEnd"/>
          </w:p>
        </w:tc>
      </w:tr>
      <w:tr w:rsidR="007D50E7" w:rsidRPr="00757AD5" w:rsidTr="00757AD5">
        <w:tc>
          <w:tcPr>
            <w:tcW w:w="3116" w:type="dxa"/>
          </w:tcPr>
          <w:p w:rsidR="007D50E7" w:rsidRPr="00757AD5" w:rsidRDefault="00311886" w:rsidP="00757AD5">
            <w:proofErr w:type="spellStart"/>
            <w:r>
              <w:t>Bhoomi</w:t>
            </w:r>
            <w:proofErr w:type="spellEnd"/>
            <w:r>
              <w:t xml:space="preserve"> </w:t>
            </w:r>
            <w:proofErr w:type="spellStart"/>
            <w:r w:rsidR="001C49D7">
              <w:t>Panchal</w:t>
            </w:r>
            <w:proofErr w:type="spellEnd"/>
            <w:r w:rsidR="001C49D7">
              <w:t xml:space="preserve"> </w:t>
            </w:r>
          </w:p>
        </w:tc>
        <w:tc>
          <w:tcPr>
            <w:tcW w:w="3117" w:type="dxa"/>
          </w:tcPr>
          <w:p w:rsidR="007D50E7" w:rsidRPr="00757AD5" w:rsidRDefault="001C49D7" w:rsidP="00757AD5">
            <w:r>
              <w:t xml:space="preserve">She is my </w:t>
            </w:r>
            <w:proofErr w:type="spellStart"/>
            <w:r>
              <w:t>neighbour</w:t>
            </w:r>
            <w:proofErr w:type="spellEnd"/>
          </w:p>
        </w:tc>
        <w:tc>
          <w:tcPr>
            <w:tcW w:w="3117" w:type="dxa"/>
          </w:tcPr>
          <w:p w:rsidR="007D50E7" w:rsidRPr="00757AD5" w:rsidRDefault="001C49D7" w:rsidP="00757AD5">
            <w:r>
              <w:t xml:space="preserve">She worked in </w:t>
            </w:r>
            <w:proofErr w:type="spellStart"/>
            <w:r>
              <w:t>Airtel</w:t>
            </w:r>
            <w:proofErr w:type="spellEnd"/>
          </w:p>
        </w:tc>
      </w:tr>
      <w:tr w:rsidR="007D50E7" w:rsidRPr="00757AD5" w:rsidTr="00757AD5">
        <w:tc>
          <w:tcPr>
            <w:tcW w:w="3116" w:type="dxa"/>
          </w:tcPr>
          <w:p w:rsidR="007D50E7" w:rsidRPr="00757AD5" w:rsidRDefault="00311886" w:rsidP="00757AD5">
            <w:proofErr w:type="spellStart"/>
            <w:r>
              <w:t>Ruchi</w:t>
            </w:r>
            <w:proofErr w:type="spellEnd"/>
            <w:r>
              <w:t xml:space="preserve"> </w:t>
            </w:r>
            <w:proofErr w:type="spellStart"/>
            <w:r w:rsidR="008366B9">
              <w:t>Trivedi</w:t>
            </w:r>
            <w:proofErr w:type="spellEnd"/>
          </w:p>
        </w:tc>
        <w:tc>
          <w:tcPr>
            <w:tcW w:w="3117" w:type="dxa"/>
          </w:tcPr>
          <w:p w:rsidR="007D50E7" w:rsidRPr="00757AD5" w:rsidRDefault="008366B9" w:rsidP="00757AD5">
            <w:r>
              <w:t>She is my family friend</w:t>
            </w:r>
          </w:p>
        </w:tc>
        <w:tc>
          <w:tcPr>
            <w:tcW w:w="3117" w:type="dxa"/>
          </w:tcPr>
          <w:p w:rsidR="007D50E7" w:rsidRPr="00757AD5" w:rsidRDefault="008366B9" w:rsidP="00757AD5">
            <w:r>
              <w:t>She work in Int</w:t>
            </w:r>
            <w:r w:rsidR="00C464B4">
              <w:t>act</w:t>
            </w:r>
          </w:p>
        </w:tc>
      </w:tr>
      <w:tr w:rsidR="007D50E7" w:rsidTr="00757AD5">
        <w:tc>
          <w:tcPr>
            <w:tcW w:w="3116" w:type="dxa"/>
          </w:tcPr>
          <w:p w:rsidR="007D50E7" w:rsidRPr="00757AD5" w:rsidRDefault="00311886" w:rsidP="00757AD5">
            <w:proofErr w:type="spellStart"/>
            <w:r>
              <w:t>Yash</w:t>
            </w:r>
            <w:proofErr w:type="spellEnd"/>
            <w:r>
              <w:t xml:space="preserve"> </w:t>
            </w:r>
            <w:proofErr w:type="spellStart"/>
            <w:r w:rsidR="008366B9">
              <w:t>Thakkar</w:t>
            </w:r>
            <w:proofErr w:type="spellEnd"/>
          </w:p>
        </w:tc>
        <w:tc>
          <w:tcPr>
            <w:tcW w:w="3117" w:type="dxa"/>
          </w:tcPr>
          <w:p w:rsidR="007D50E7" w:rsidRPr="00757AD5" w:rsidRDefault="008366B9" w:rsidP="00757AD5">
            <w:r>
              <w:t xml:space="preserve">He is my best friend </w:t>
            </w:r>
          </w:p>
        </w:tc>
        <w:tc>
          <w:tcPr>
            <w:tcW w:w="3117" w:type="dxa"/>
          </w:tcPr>
          <w:p w:rsidR="007D50E7" w:rsidRPr="00757AD5" w:rsidRDefault="008366B9" w:rsidP="00757AD5">
            <w:r>
              <w:t xml:space="preserve">He work in </w:t>
            </w:r>
            <w:proofErr w:type="spellStart"/>
            <w:r>
              <w:t>Aeetos</w:t>
            </w:r>
            <w:proofErr w:type="spellEnd"/>
            <w:r>
              <w:t xml:space="preserve"> techno commercial associate</w:t>
            </w:r>
          </w:p>
        </w:tc>
      </w:tr>
    </w:tbl>
    <w:p w:rsidR="007D50E7" w:rsidRDefault="007D50E7" w:rsidP="007D50E7">
      <w:pPr>
        <w:pStyle w:val="H2"/>
      </w:pPr>
      <w:r w:rsidRPr="00FB325D">
        <w:t>My Direct Contact</w:t>
      </w:r>
    </w:p>
    <w:p w:rsidR="00D20850" w:rsidRPr="00D20850" w:rsidRDefault="00D20850" w:rsidP="00D20850">
      <w:proofErr w:type="gramStart"/>
      <w:r>
        <w:t>Now that you have identified a number of people in your known network.</w:t>
      </w:r>
      <w:proofErr w:type="gramEnd"/>
      <w:r>
        <w:t xml:space="preserve">  Select one person to reach out to, fill their information in the table below.  </w:t>
      </w:r>
    </w:p>
    <w:tbl>
      <w:tblPr>
        <w:tblStyle w:val="TableGrid"/>
        <w:tblW w:w="9355" w:type="dxa"/>
        <w:tblLook w:val="04A0"/>
      </w:tblPr>
      <w:tblGrid>
        <w:gridCol w:w="2695"/>
        <w:gridCol w:w="2700"/>
        <w:gridCol w:w="3960"/>
      </w:tblGrid>
      <w:tr w:rsidR="007D50E7" w:rsidRPr="00757AD5" w:rsidTr="00757AD5">
        <w:tc>
          <w:tcPr>
            <w:tcW w:w="2695" w:type="dxa"/>
          </w:tcPr>
          <w:p w:rsidR="007D50E7" w:rsidRPr="00757AD5" w:rsidRDefault="007D50E7" w:rsidP="00757AD5">
            <w:r w:rsidRPr="00FB325D">
              <w:t>Name/Title</w:t>
            </w:r>
          </w:p>
        </w:tc>
        <w:tc>
          <w:tcPr>
            <w:tcW w:w="2700" w:type="dxa"/>
          </w:tcPr>
          <w:p w:rsidR="007D50E7" w:rsidRPr="00757AD5" w:rsidRDefault="007D50E7" w:rsidP="00757AD5">
            <w:r w:rsidRPr="00757AD5">
              <w:t>Company</w:t>
            </w:r>
          </w:p>
        </w:tc>
        <w:tc>
          <w:tcPr>
            <w:tcW w:w="3960" w:type="dxa"/>
          </w:tcPr>
          <w:p w:rsidR="007D50E7" w:rsidRPr="00FB325D" w:rsidRDefault="007D50E7" w:rsidP="00757AD5">
            <w:r w:rsidRPr="00FB325D">
              <w:t xml:space="preserve">What do they do in their work? </w:t>
            </w:r>
          </w:p>
        </w:tc>
      </w:tr>
      <w:tr w:rsidR="007D50E7" w:rsidRPr="00757AD5" w:rsidTr="00757AD5">
        <w:tc>
          <w:tcPr>
            <w:tcW w:w="2695" w:type="dxa"/>
          </w:tcPr>
          <w:p w:rsidR="007D50E7" w:rsidRPr="00757AD5" w:rsidRDefault="008366B9" w:rsidP="00757AD5">
            <w:proofErr w:type="spellStart"/>
            <w:r>
              <w:t>Ruchi</w:t>
            </w:r>
            <w:proofErr w:type="spellEnd"/>
            <w:r>
              <w:t xml:space="preserve"> / Project manager</w:t>
            </w:r>
          </w:p>
          <w:p w:rsidR="007D50E7" w:rsidRPr="00757AD5" w:rsidRDefault="007D50E7" w:rsidP="00757AD5"/>
        </w:tc>
        <w:tc>
          <w:tcPr>
            <w:tcW w:w="2700" w:type="dxa"/>
          </w:tcPr>
          <w:p w:rsidR="007D50E7" w:rsidRPr="00757AD5" w:rsidRDefault="008366B9" w:rsidP="00757AD5">
            <w:r>
              <w:t>Int</w:t>
            </w:r>
            <w:r w:rsidR="00055D99">
              <w:t xml:space="preserve">act insurance </w:t>
            </w:r>
          </w:p>
        </w:tc>
        <w:tc>
          <w:tcPr>
            <w:tcW w:w="3960" w:type="dxa"/>
          </w:tcPr>
          <w:p w:rsidR="007D50E7" w:rsidRPr="00757AD5" w:rsidRDefault="00055D99" w:rsidP="00757AD5">
            <w:r>
              <w:t xml:space="preserve">She </w:t>
            </w:r>
            <w:r w:rsidR="00C464B4">
              <w:t>leads the team in integration project.</w:t>
            </w:r>
          </w:p>
        </w:tc>
      </w:tr>
      <w:tr w:rsidR="007D50E7" w:rsidRPr="00757AD5" w:rsidTr="00757AD5">
        <w:tc>
          <w:tcPr>
            <w:tcW w:w="9355" w:type="dxa"/>
            <w:gridSpan w:val="3"/>
          </w:tcPr>
          <w:p w:rsidR="007D50E7" w:rsidRPr="00757AD5" w:rsidRDefault="007D50E7" w:rsidP="00757AD5">
            <w:r w:rsidRPr="00757AD5">
              <w:t xml:space="preserve">What would you want to learn about this person if you were to conduct </w:t>
            </w:r>
            <w:proofErr w:type="gramStart"/>
            <w:r w:rsidRPr="00757AD5">
              <w:t>an</w:t>
            </w:r>
            <w:proofErr w:type="gramEnd"/>
            <w:r w:rsidRPr="00757AD5">
              <w:t xml:space="preserve"> conduct the informational Interview? </w:t>
            </w:r>
          </w:p>
        </w:tc>
      </w:tr>
      <w:tr w:rsidR="007D50E7" w:rsidTr="00757AD5">
        <w:tc>
          <w:tcPr>
            <w:tcW w:w="9355" w:type="dxa"/>
            <w:gridSpan w:val="3"/>
          </w:tcPr>
          <w:p w:rsidR="007D50E7" w:rsidRPr="00757AD5" w:rsidRDefault="00C464B4" w:rsidP="00757AD5">
            <w:r>
              <w:t xml:space="preserve">The first thing I would learn from her is to maintain discipline and as she is such a brilliant learner and she learn every small things </w:t>
            </w:r>
            <w:proofErr w:type="spellStart"/>
            <w:r>
              <w:t>everyday</w:t>
            </w:r>
            <w:proofErr w:type="spellEnd"/>
            <w:r>
              <w:t xml:space="preserve">, so I </w:t>
            </w:r>
            <w:proofErr w:type="gramStart"/>
            <w:r>
              <w:t>would  like</w:t>
            </w:r>
            <w:proofErr w:type="gramEnd"/>
            <w:r>
              <w:t xml:space="preserve"> to learn this enthusiasm from her.</w:t>
            </w:r>
          </w:p>
          <w:p w:rsidR="007D50E7" w:rsidRPr="00757AD5" w:rsidRDefault="007D50E7" w:rsidP="00757AD5"/>
        </w:tc>
      </w:tr>
    </w:tbl>
    <w:p w:rsidR="007D50E7" w:rsidRDefault="007D50E7" w:rsidP="007D50E7">
      <w:pPr>
        <w:pStyle w:val="H2"/>
      </w:pPr>
      <w:r>
        <w:t xml:space="preserve">My Direct Contact Script </w:t>
      </w:r>
    </w:p>
    <w:p w:rsidR="007D50E7" w:rsidRDefault="007D50E7" w:rsidP="007D50E7">
      <w:r>
        <w:t xml:space="preserve">Write your script here.  </w:t>
      </w:r>
    </w:p>
    <w:tbl>
      <w:tblPr>
        <w:tblStyle w:val="TableGrid"/>
        <w:tblW w:w="0" w:type="auto"/>
        <w:tblLook w:val="04A0"/>
      </w:tblPr>
      <w:tblGrid>
        <w:gridCol w:w="9350"/>
      </w:tblGrid>
      <w:tr w:rsidR="007D50E7" w:rsidTr="00757AD5">
        <w:tc>
          <w:tcPr>
            <w:tcW w:w="9350" w:type="dxa"/>
          </w:tcPr>
          <w:p w:rsidR="007D50E7" w:rsidRDefault="00C464B4" w:rsidP="00757AD5">
            <w:r>
              <w:t>Hello</w:t>
            </w:r>
            <w:proofErr w:type="gramStart"/>
            <w:r>
              <w:t xml:space="preserve">, </w:t>
            </w:r>
            <w:r w:rsidR="00311886">
              <w:t xml:space="preserve"> </w:t>
            </w:r>
            <w:r w:rsidR="00F91535">
              <w:t>how</w:t>
            </w:r>
            <w:proofErr w:type="gramEnd"/>
            <w:r w:rsidR="00F91535">
              <w:t xml:space="preserve"> are you ? I am doing good thank you. So basically I have an assignment in my career success subject so I want to ask you some questions as you work in IT field and I also want to </w:t>
            </w:r>
            <w:r w:rsidR="00B67513">
              <w:t xml:space="preserve">go further in my future in this field so I have some questions about that so can we?  So my first question is what is your proudest professional achievement? The second question of mine is why are you interested in working here? The third question is what are your most serious flaws? Then what are your biggest flaws? And the last question is where do you see </w:t>
            </w:r>
            <w:proofErr w:type="spellStart"/>
            <w:proofErr w:type="gramStart"/>
            <w:r w:rsidR="00B67513">
              <w:t>your</w:t>
            </w:r>
            <w:proofErr w:type="gramEnd"/>
            <w:r w:rsidR="00B67513">
              <w:t xml:space="preserve"> self</w:t>
            </w:r>
            <w:proofErr w:type="spellEnd"/>
            <w:r w:rsidR="00B67513">
              <w:t xml:space="preserve"> in next five years? One last </w:t>
            </w:r>
            <w:r w:rsidR="00B67513">
              <w:lastRenderedPageBreak/>
              <w:t>question I got recently in my mind is can you tell me your educational history? Thank you.</w:t>
            </w:r>
            <w:r w:rsidR="00F91535">
              <w:t xml:space="preserve"> </w:t>
            </w:r>
            <w:r w:rsidR="00DD342D">
              <w:t>Bye.</w:t>
            </w:r>
          </w:p>
          <w:p w:rsidR="007D50E7" w:rsidRDefault="007D50E7" w:rsidP="00757AD5"/>
        </w:tc>
      </w:tr>
    </w:tbl>
    <w:p w:rsidR="007D50E7" w:rsidRDefault="007D50E7" w:rsidP="007D50E7">
      <w:r>
        <w:lastRenderedPageBreak/>
        <w:t xml:space="preserve">After you have written your script, record and </w:t>
      </w:r>
      <w:r w:rsidR="00A55085">
        <w:t xml:space="preserve">upload </w:t>
      </w:r>
      <w:r>
        <w:t xml:space="preserve">an audio file </w:t>
      </w:r>
      <w:r w:rsidR="00D20850">
        <w:t xml:space="preserve">in the Bongo site found in the course.  You will find the link in module 7. </w:t>
      </w:r>
    </w:p>
    <w:p w:rsidR="007D50E7" w:rsidRDefault="007D50E7" w:rsidP="007D50E7">
      <w:pPr>
        <w:pStyle w:val="H2"/>
      </w:pPr>
      <w:r w:rsidRPr="000E7DD6">
        <w:t>My Indirect Direct Contact</w:t>
      </w:r>
    </w:p>
    <w:p w:rsidR="00D20850" w:rsidRPr="00D20850" w:rsidRDefault="00D20850" w:rsidP="00D20850">
      <w:r>
        <w:t xml:space="preserve">Based on the company research you did, identify one person who you do not know but would like to reach out to find out more about the company.  Do additional research to find out more about them. </w:t>
      </w:r>
    </w:p>
    <w:tbl>
      <w:tblPr>
        <w:tblStyle w:val="TableGrid"/>
        <w:tblW w:w="9355" w:type="dxa"/>
        <w:tblLook w:val="04A0"/>
      </w:tblPr>
      <w:tblGrid>
        <w:gridCol w:w="2695"/>
        <w:gridCol w:w="2700"/>
        <w:gridCol w:w="3960"/>
      </w:tblGrid>
      <w:tr w:rsidR="007D50E7" w:rsidRPr="000E7DD6" w:rsidTr="00757AD5">
        <w:tc>
          <w:tcPr>
            <w:tcW w:w="2695" w:type="dxa"/>
          </w:tcPr>
          <w:p w:rsidR="007D50E7" w:rsidRPr="000E7DD6" w:rsidRDefault="007D50E7" w:rsidP="00757AD5">
            <w:r w:rsidRPr="000E7DD6">
              <w:t xml:space="preserve">Name/Title </w:t>
            </w:r>
          </w:p>
        </w:tc>
        <w:tc>
          <w:tcPr>
            <w:tcW w:w="2700" w:type="dxa"/>
          </w:tcPr>
          <w:p w:rsidR="007D50E7" w:rsidRPr="000E7DD6" w:rsidRDefault="007D50E7" w:rsidP="00757AD5">
            <w:r w:rsidRPr="000E7DD6">
              <w:t>Company</w:t>
            </w:r>
          </w:p>
        </w:tc>
        <w:tc>
          <w:tcPr>
            <w:tcW w:w="3960" w:type="dxa"/>
          </w:tcPr>
          <w:p w:rsidR="007D50E7" w:rsidRPr="000E7DD6" w:rsidRDefault="007D50E7" w:rsidP="00757AD5">
            <w:r w:rsidRPr="000E7DD6">
              <w:t xml:space="preserve">What do they do in their work? </w:t>
            </w:r>
          </w:p>
        </w:tc>
      </w:tr>
      <w:tr w:rsidR="007D50E7" w:rsidRPr="000E7DD6" w:rsidTr="00757AD5">
        <w:tc>
          <w:tcPr>
            <w:tcW w:w="2695" w:type="dxa"/>
          </w:tcPr>
          <w:p w:rsidR="007D50E7" w:rsidRPr="000E7DD6" w:rsidRDefault="00A12FE2" w:rsidP="00757AD5">
            <w:proofErr w:type="spellStart"/>
            <w:r>
              <w:t>Mihir</w:t>
            </w:r>
            <w:proofErr w:type="spellEnd"/>
            <w:r>
              <w:t xml:space="preserve"> Patel/</w:t>
            </w:r>
            <w:r w:rsidR="00F91535">
              <w:t xml:space="preserve"> Free lancers</w:t>
            </w:r>
          </w:p>
        </w:tc>
        <w:tc>
          <w:tcPr>
            <w:tcW w:w="2700" w:type="dxa"/>
          </w:tcPr>
          <w:p w:rsidR="007D50E7" w:rsidRPr="000E7DD6" w:rsidRDefault="00F91535" w:rsidP="00757AD5">
            <w:r>
              <w:t>Self employ</w:t>
            </w:r>
          </w:p>
        </w:tc>
        <w:tc>
          <w:tcPr>
            <w:tcW w:w="3960" w:type="dxa"/>
          </w:tcPr>
          <w:p w:rsidR="007D50E7" w:rsidRPr="000E7DD6" w:rsidRDefault="00F91535" w:rsidP="00757AD5">
            <w:r>
              <w:t>He wants to start his business depend on IT sector.</w:t>
            </w:r>
          </w:p>
        </w:tc>
      </w:tr>
      <w:tr w:rsidR="007D50E7" w:rsidRPr="000E7DD6" w:rsidTr="00757AD5">
        <w:tc>
          <w:tcPr>
            <w:tcW w:w="9355" w:type="dxa"/>
            <w:gridSpan w:val="3"/>
          </w:tcPr>
          <w:p w:rsidR="007D50E7" w:rsidRPr="00A55085" w:rsidRDefault="007D50E7" w:rsidP="00757AD5">
            <w:r w:rsidRPr="000E7DD6">
              <w:t xml:space="preserve">What would you want to learn about this person if you were to conduct the informational Interview? </w:t>
            </w:r>
          </w:p>
        </w:tc>
      </w:tr>
      <w:tr w:rsidR="007D50E7" w:rsidTr="00757AD5">
        <w:tc>
          <w:tcPr>
            <w:tcW w:w="9355" w:type="dxa"/>
            <w:gridSpan w:val="3"/>
          </w:tcPr>
          <w:p w:rsidR="007D50E7" w:rsidRPr="00A55085" w:rsidRDefault="007D50E7" w:rsidP="00757AD5"/>
          <w:p w:rsidR="007D50E7" w:rsidRPr="00A55085" w:rsidRDefault="00F91535" w:rsidP="00757AD5">
            <w:r>
              <w:t>I would like to learn some business tips from him.</w:t>
            </w:r>
          </w:p>
          <w:p w:rsidR="007D50E7" w:rsidRPr="00A55085" w:rsidRDefault="007D50E7" w:rsidP="00757AD5"/>
        </w:tc>
      </w:tr>
    </w:tbl>
    <w:p w:rsidR="000E7DD6" w:rsidRDefault="000E7DD6" w:rsidP="000E7DD6">
      <w:pPr>
        <w:pStyle w:val="H2"/>
      </w:pPr>
      <w:r>
        <w:t xml:space="preserve">My Indirect Contact Script </w:t>
      </w:r>
    </w:p>
    <w:p w:rsidR="000E7DD6" w:rsidRDefault="000E7DD6" w:rsidP="000E7DD6">
      <w:r>
        <w:t xml:space="preserve">Write your script here.  </w:t>
      </w:r>
    </w:p>
    <w:tbl>
      <w:tblPr>
        <w:tblStyle w:val="TableGrid"/>
        <w:tblW w:w="0" w:type="auto"/>
        <w:tblLook w:val="04A0"/>
      </w:tblPr>
      <w:tblGrid>
        <w:gridCol w:w="9350"/>
      </w:tblGrid>
      <w:tr w:rsidR="000E7DD6" w:rsidTr="00757AD5">
        <w:tc>
          <w:tcPr>
            <w:tcW w:w="9350" w:type="dxa"/>
          </w:tcPr>
          <w:p w:rsidR="00DD342D" w:rsidRDefault="00F20503" w:rsidP="00DD342D">
            <w:r>
              <w:t xml:space="preserve">So, Hello </w:t>
            </w:r>
            <w:r w:rsidR="00DD342D">
              <w:t xml:space="preserve">it’s me </w:t>
            </w:r>
            <w:proofErr w:type="spellStart"/>
            <w:r w:rsidR="00DD342D">
              <w:t>Pooja</w:t>
            </w:r>
            <w:proofErr w:type="spellEnd"/>
            <w:r w:rsidR="00DD342D">
              <w:t xml:space="preserve">. I am good how are you? So, I was searching about the </w:t>
            </w:r>
            <w:proofErr w:type="spellStart"/>
            <w:r w:rsidR="00DD342D">
              <w:t>linkdin</w:t>
            </w:r>
            <w:proofErr w:type="spellEnd"/>
            <w:r w:rsidR="00DD342D">
              <w:t xml:space="preserve"> and I just saw your profile so you were from Ahmadabad right, India? So I lived there now I moved to Canada. So basically I have an assignment and I studied in Conestoga college in Canada and in that I have to ask the indirect contact some interviewer questions so if you have no problem so can I ? So first I just want to know about </w:t>
            </w:r>
            <w:proofErr w:type="gramStart"/>
            <w:r w:rsidR="00DD342D">
              <w:t>yourself</w:t>
            </w:r>
            <w:proofErr w:type="gramEnd"/>
            <w:r w:rsidR="00DD342D">
              <w:t xml:space="preserve">. So my first question is what is your proudest professional achievement? The second question of mine is why are you interested in working here? The third question is what are your most serious flaws? Then what are your biggest flaws? And the last question is where do you see </w:t>
            </w:r>
            <w:proofErr w:type="spellStart"/>
            <w:proofErr w:type="gramStart"/>
            <w:r w:rsidR="00DD342D">
              <w:t>your</w:t>
            </w:r>
            <w:proofErr w:type="gramEnd"/>
            <w:r w:rsidR="00DD342D">
              <w:t xml:space="preserve"> self</w:t>
            </w:r>
            <w:proofErr w:type="spellEnd"/>
            <w:r w:rsidR="00DD342D">
              <w:t xml:space="preserve"> in next five years? One last question I got recently in my mind is can you tell me your educational history?  Thank you so much You have answered all my questions and thank you for giving me your precious time. Bye.</w:t>
            </w:r>
          </w:p>
          <w:p w:rsidR="000E7DD6" w:rsidRDefault="000E7DD6" w:rsidP="00757AD5"/>
          <w:p w:rsidR="000E7DD6" w:rsidRDefault="000E7DD6" w:rsidP="00757AD5"/>
        </w:tc>
      </w:tr>
    </w:tbl>
    <w:p w:rsidR="00D20850" w:rsidRDefault="00D20850" w:rsidP="00D20850">
      <w:r>
        <w:t>After you have written your script, record and upload an audio file in the Bongo site found in the course.  You will find the link in module 7</w:t>
      </w:r>
    </w:p>
    <w:p w:rsidR="000E7DD6" w:rsidRDefault="000E7DD6" w:rsidP="000E7DD6">
      <w:pPr>
        <w:pStyle w:val="H2"/>
      </w:pPr>
      <w:r>
        <w:t>My Informational Interview Questions</w:t>
      </w:r>
    </w:p>
    <w:p w:rsidR="000E7DD6" w:rsidRDefault="000E7DD6" w:rsidP="000E7DD6">
      <w:r>
        <w:t>Select either your direct or your indirect contact</w:t>
      </w:r>
      <w:r w:rsidR="00D20850">
        <w:t xml:space="preserve"> list from above, </w:t>
      </w:r>
      <w:r>
        <w:t>and formulate questions that you will ask them.  Identify 4 Question for each of the categories below</w:t>
      </w:r>
      <w:r w:rsidR="00D20850">
        <w:t xml:space="preserve">. If needed, refer to the four quadrant method of informational interviewing found in module 7 for ideas on the questions to ask.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0E7DD6" w:rsidRPr="00596922" w:rsidTr="00757AD5">
        <w:tc>
          <w:tcPr>
            <w:tcW w:w="4428" w:type="dxa"/>
          </w:tcPr>
          <w:p w:rsidR="000E7DD6" w:rsidRPr="00596922" w:rsidRDefault="000E7DD6" w:rsidP="00757AD5">
            <w:pPr>
              <w:pStyle w:val="H3"/>
            </w:pPr>
            <w:r>
              <w:lastRenderedPageBreak/>
              <w:t>The Company</w:t>
            </w:r>
          </w:p>
          <w:p w:rsidR="000E7DD6" w:rsidRDefault="000E7DD6" w:rsidP="00757AD5">
            <w:r>
              <w:t xml:space="preserve"> </w:t>
            </w:r>
            <w:proofErr w:type="gramStart"/>
            <w:r>
              <w:t>1.</w:t>
            </w:r>
            <w:r w:rsidR="00C57849">
              <w:t>What</w:t>
            </w:r>
            <w:proofErr w:type="gramEnd"/>
            <w:r w:rsidR="00C57849">
              <w:t xml:space="preserve"> are the services this company provide?</w:t>
            </w:r>
          </w:p>
          <w:p w:rsidR="000E7DD6" w:rsidRDefault="000E7DD6" w:rsidP="00757AD5">
            <w:proofErr w:type="gramStart"/>
            <w:r>
              <w:t>2.</w:t>
            </w:r>
            <w:r w:rsidR="00C57849">
              <w:t>Who</w:t>
            </w:r>
            <w:proofErr w:type="gramEnd"/>
            <w:r w:rsidR="00C57849">
              <w:t xml:space="preserve"> are the competitors of this company?</w:t>
            </w:r>
          </w:p>
          <w:p w:rsidR="000E7DD6" w:rsidRDefault="000E7DD6" w:rsidP="00757AD5">
            <w:proofErr w:type="gramStart"/>
            <w:r>
              <w:t>3.</w:t>
            </w:r>
            <w:r w:rsidR="00C57849">
              <w:t>How</w:t>
            </w:r>
            <w:proofErr w:type="gramEnd"/>
            <w:r w:rsidR="00C57849">
              <w:t xml:space="preserve"> the employees are treated here?</w:t>
            </w:r>
          </w:p>
          <w:p w:rsidR="000E7DD6" w:rsidRPr="00596922" w:rsidRDefault="000E7DD6" w:rsidP="00757AD5">
            <w:proofErr w:type="gramStart"/>
            <w:r>
              <w:t>4.</w:t>
            </w:r>
            <w:r w:rsidR="00C57849">
              <w:t>What</w:t>
            </w:r>
            <w:proofErr w:type="gramEnd"/>
            <w:r w:rsidR="00C57849">
              <w:t xml:space="preserve"> is mission of this company?</w:t>
            </w:r>
          </w:p>
        </w:tc>
        <w:tc>
          <w:tcPr>
            <w:tcW w:w="4428" w:type="dxa"/>
          </w:tcPr>
          <w:p w:rsidR="000E7DD6" w:rsidRPr="00596922" w:rsidRDefault="000E7DD6" w:rsidP="00757AD5">
            <w:pPr>
              <w:pStyle w:val="H3"/>
            </w:pPr>
            <w:r w:rsidRPr="00596922">
              <w:t>The Industry</w:t>
            </w:r>
          </w:p>
          <w:p w:rsidR="000E7DD6" w:rsidRDefault="000E7DD6" w:rsidP="00757AD5">
            <w:proofErr w:type="gramStart"/>
            <w:r>
              <w:t>1.</w:t>
            </w:r>
            <w:r w:rsidR="00C57849">
              <w:t>What</w:t>
            </w:r>
            <w:proofErr w:type="gramEnd"/>
            <w:r w:rsidR="00C57849">
              <w:t xml:space="preserve"> are the future needs in this industry?</w:t>
            </w:r>
          </w:p>
          <w:p w:rsidR="000E7DD6" w:rsidRDefault="000E7DD6" w:rsidP="00757AD5">
            <w:proofErr w:type="gramStart"/>
            <w:r>
              <w:t>2.</w:t>
            </w:r>
            <w:r w:rsidR="00C57849">
              <w:t>What</w:t>
            </w:r>
            <w:proofErr w:type="gramEnd"/>
            <w:r w:rsidR="00C57849">
              <w:t xml:space="preserve"> are the future trends of this industries?</w:t>
            </w:r>
          </w:p>
          <w:p w:rsidR="000E7DD6" w:rsidRDefault="000E7DD6" w:rsidP="00757AD5">
            <w:proofErr w:type="gramStart"/>
            <w:r>
              <w:t>3.</w:t>
            </w:r>
            <w:r w:rsidR="00C57849">
              <w:t>How</w:t>
            </w:r>
            <w:proofErr w:type="gramEnd"/>
            <w:r w:rsidR="00C57849">
              <w:t xml:space="preserve"> the organization fit within the country?</w:t>
            </w:r>
          </w:p>
          <w:p w:rsidR="000E7DD6" w:rsidRDefault="000E7DD6" w:rsidP="00757AD5">
            <w:proofErr w:type="gramStart"/>
            <w:r>
              <w:t>4.</w:t>
            </w:r>
            <w:r w:rsidR="00C57849">
              <w:t>Can</w:t>
            </w:r>
            <w:proofErr w:type="gramEnd"/>
            <w:r w:rsidR="00C57849">
              <w:t xml:space="preserve"> you explain the labor market information?</w:t>
            </w:r>
          </w:p>
          <w:p w:rsidR="000E7DD6" w:rsidRPr="00596922" w:rsidRDefault="000E7DD6" w:rsidP="00757AD5"/>
        </w:tc>
      </w:tr>
      <w:tr w:rsidR="000E7DD6" w:rsidRPr="00596922" w:rsidTr="00757AD5">
        <w:tc>
          <w:tcPr>
            <w:tcW w:w="4428" w:type="dxa"/>
          </w:tcPr>
          <w:p w:rsidR="000E7DD6" w:rsidRPr="00596922" w:rsidRDefault="000E7DD6" w:rsidP="00757AD5">
            <w:pPr>
              <w:pStyle w:val="H3"/>
            </w:pPr>
            <w:r w:rsidRPr="00596922">
              <w:t xml:space="preserve">The Person </w:t>
            </w:r>
          </w:p>
          <w:p w:rsidR="000E7DD6" w:rsidRDefault="000E7DD6" w:rsidP="00757AD5">
            <w:proofErr w:type="gramStart"/>
            <w:r>
              <w:t>1.</w:t>
            </w:r>
            <w:r w:rsidR="00C57849">
              <w:t>Can</w:t>
            </w:r>
            <w:proofErr w:type="gramEnd"/>
            <w:r w:rsidR="00C57849">
              <w:t xml:space="preserve"> you tell me your education history?</w:t>
            </w:r>
          </w:p>
          <w:p w:rsidR="000E7DD6" w:rsidRDefault="000E7DD6" w:rsidP="00757AD5">
            <w:proofErr w:type="gramStart"/>
            <w:r>
              <w:t>2.</w:t>
            </w:r>
            <w:r w:rsidR="00C57849">
              <w:t>How</w:t>
            </w:r>
            <w:proofErr w:type="gramEnd"/>
            <w:r w:rsidR="00C57849">
              <w:t xml:space="preserve"> was your career history?</w:t>
            </w:r>
          </w:p>
          <w:p w:rsidR="000E7DD6" w:rsidRDefault="000E7DD6" w:rsidP="00757AD5">
            <w:proofErr w:type="gramStart"/>
            <w:r>
              <w:t>3.</w:t>
            </w:r>
            <w:r w:rsidR="00C57849">
              <w:t>If</w:t>
            </w:r>
            <w:proofErr w:type="gramEnd"/>
            <w:r w:rsidR="00C57849">
              <w:t xml:space="preserve"> you have to something again in your job experience what would you do?</w:t>
            </w:r>
          </w:p>
          <w:p w:rsidR="000E7DD6" w:rsidRPr="00596922" w:rsidRDefault="000E7DD6" w:rsidP="00757AD5">
            <w:r>
              <w:t xml:space="preserve">4. </w:t>
            </w:r>
          </w:p>
        </w:tc>
        <w:tc>
          <w:tcPr>
            <w:tcW w:w="4428" w:type="dxa"/>
          </w:tcPr>
          <w:p w:rsidR="000E7DD6" w:rsidRPr="00596922" w:rsidRDefault="000E7DD6" w:rsidP="00757AD5">
            <w:pPr>
              <w:pStyle w:val="H3"/>
            </w:pPr>
            <w:r w:rsidRPr="00596922">
              <w:t>Next Steps</w:t>
            </w:r>
          </w:p>
          <w:p w:rsidR="000E7DD6" w:rsidRDefault="000E7DD6" w:rsidP="00757AD5">
            <w:proofErr w:type="gramStart"/>
            <w:r>
              <w:t>1.</w:t>
            </w:r>
            <w:r w:rsidR="00C57849">
              <w:t>Whom</w:t>
            </w:r>
            <w:proofErr w:type="gramEnd"/>
            <w:r w:rsidR="00C57849">
              <w:t xml:space="preserve"> should I talk to next?</w:t>
            </w:r>
          </w:p>
          <w:p w:rsidR="000E7DD6" w:rsidRDefault="000E7DD6" w:rsidP="00757AD5">
            <w:proofErr w:type="gramStart"/>
            <w:r>
              <w:t>2.</w:t>
            </w:r>
            <w:r w:rsidR="00C57849">
              <w:t>Any</w:t>
            </w:r>
            <w:proofErr w:type="gramEnd"/>
            <w:r w:rsidR="00C57849">
              <w:t xml:space="preserve"> career related advice for me?</w:t>
            </w:r>
          </w:p>
          <w:p w:rsidR="000E7DD6" w:rsidRDefault="000E7DD6" w:rsidP="00757AD5">
            <w:r>
              <w:t>3.</w:t>
            </w:r>
          </w:p>
          <w:p w:rsidR="000E7DD6" w:rsidRDefault="000E7DD6" w:rsidP="00757AD5">
            <w:r>
              <w:t>4</w:t>
            </w:r>
          </w:p>
          <w:p w:rsidR="000E7DD6" w:rsidRPr="00596922" w:rsidRDefault="000E7DD6" w:rsidP="00757AD5"/>
        </w:tc>
      </w:tr>
    </w:tbl>
    <w:p w:rsidR="003E0B08" w:rsidRDefault="003E0B08" w:rsidP="00FD0384"/>
    <w:sectPr w:rsidR="003E0B08" w:rsidSect="009442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61B26"/>
    <w:multiLevelType w:val="hybridMultilevel"/>
    <w:tmpl w:val="8DA09FF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AD37357"/>
    <w:multiLevelType w:val="hybridMultilevel"/>
    <w:tmpl w:val="318AD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FB20D0"/>
    <w:multiLevelType w:val="hybridMultilevel"/>
    <w:tmpl w:val="001A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550AA"/>
    <w:multiLevelType w:val="hybridMultilevel"/>
    <w:tmpl w:val="B75C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E1FE5"/>
    <w:multiLevelType w:val="hybridMultilevel"/>
    <w:tmpl w:val="AFAA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660B8"/>
    <w:multiLevelType w:val="hybridMultilevel"/>
    <w:tmpl w:val="91142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E31339"/>
    <w:multiLevelType w:val="hybridMultilevel"/>
    <w:tmpl w:val="4178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97230F"/>
    <w:multiLevelType w:val="hybridMultilevel"/>
    <w:tmpl w:val="67C211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48A090A"/>
    <w:multiLevelType w:val="hybridMultilevel"/>
    <w:tmpl w:val="DEDA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C5E68"/>
    <w:multiLevelType w:val="hybridMultilevel"/>
    <w:tmpl w:val="B4940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382F45"/>
    <w:multiLevelType w:val="hybridMultilevel"/>
    <w:tmpl w:val="3C56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D7C6A"/>
    <w:multiLevelType w:val="hybridMultilevel"/>
    <w:tmpl w:val="9F26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4B1276"/>
    <w:multiLevelType w:val="hybridMultilevel"/>
    <w:tmpl w:val="CEBED4FE"/>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3">
    <w:nsid w:val="2E564746"/>
    <w:multiLevelType w:val="hybridMultilevel"/>
    <w:tmpl w:val="3B52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6582F"/>
    <w:multiLevelType w:val="hybridMultilevel"/>
    <w:tmpl w:val="B5AE5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4DA41B1"/>
    <w:multiLevelType w:val="hybridMultilevel"/>
    <w:tmpl w:val="BF664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493B8A"/>
    <w:multiLevelType w:val="hybridMultilevel"/>
    <w:tmpl w:val="F88E1C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4654E9"/>
    <w:multiLevelType w:val="hybridMultilevel"/>
    <w:tmpl w:val="4AB0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A20A6"/>
    <w:multiLevelType w:val="hybridMultilevel"/>
    <w:tmpl w:val="96FC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1B716C"/>
    <w:multiLevelType w:val="hybridMultilevel"/>
    <w:tmpl w:val="22D0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BB3D3F"/>
    <w:multiLevelType w:val="hybridMultilevel"/>
    <w:tmpl w:val="CA4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5E5F78"/>
    <w:multiLevelType w:val="hybridMultilevel"/>
    <w:tmpl w:val="8312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F95E74"/>
    <w:multiLevelType w:val="hybridMultilevel"/>
    <w:tmpl w:val="FA04F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8D34D9"/>
    <w:multiLevelType w:val="hybridMultilevel"/>
    <w:tmpl w:val="3D2E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AB36A5"/>
    <w:multiLevelType w:val="hybridMultilevel"/>
    <w:tmpl w:val="11B4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52DDC"/>
    <w:multiLevelType w:val="hybridMultilevel"/>
    <w:tmpl w:val="050AA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B7A3129"/>
    <w:multiLevelType w:val="hybridMultilevel"/>
    <w:tmpl w:val="3F9A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363B7B"/>
    <w:multiLevelType w:val="multilevel"/>
    <w:tmpl w:val="1AB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CB31FC"/>
    <w:multiLevelType w:val="hybridMultilevel"/>
    <w:tmpl w:val="83E8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6D549C"/>
    <w:multiLevelType w:val="hybridMultilevel"/>
    <w:tmpl w:val="0BEEE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D140CB"/>
    <w:multiLevelType w:val="hybridMultilevel"/>
    <w:tmpl w:val="D2D8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AF22F0"/>
    <w:multiLevelType w:val="hybridMultilevel"/>
    <w:tmpl w:val="F56E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DC58A0"/>
    <w:multiLevelType w:val="hybridMultilevel"/>
    <w:tmpl w:val="5BFC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C330B2"/>
    <w:multiLevelType w:val="hybridMultilevel"/>
    <w:tmpl w:val="A3767C5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ACD0B2A"/>
    <w:multiLevelType w:val="hybridMultilevel"/>
    <w:tmpl w:val="183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F96EEE"/>
    <w:multiLevelType w:val="hybridMultilevel"/>
    <w:tmpl w:val="F69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184DCE"/>
    <w:multiLevelType w:val="hybridMultilevel"/>
    <w:tmpl w:val="30102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3AC6F8F"/>
    <w:multiLevelType w:val="hybridMultilevel"/>
    <w:tmpl w:val="FD986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EA14CD"/>
    <w:multiLevelType w:val="hybridMultilevel"/>
    <w:tmpl w:val="6FEE9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210DA9"/>
    <w:multiLevelType w:val="hybridMultilevel"/>
    <w:tmpl w:val="80A26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AB0559"/>
    <w:multiLevelType w:val="hybridMultilevel"/>
    <w:tmpl w:val="B8B80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E8508A5"/>
    <w:multiLevelType w:val="hybridMultilevel"/>
    <w:tmpl w:val="8888473C"/>
    <w:lvl w:ilvl="0" w:tplc="6EA2A0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B66A15"/>
    <w:multiLevelType w:val="hybridMultilevel"/>
    <w:tmpl w:val="D898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B51CCC"/>
    <w:multiLevelType w:val="hybridMultilevel"/>
    <w:tmpl w:val="EC3692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7FFE7DC3"/>
    <w:multiLevelType w:val="hybridMultilevel"/>
    <w:tmpl w:val="0A04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0"/>
  </w:num>
  <w:num w:numId="3">
    <w:abstractNumId w:val="7"/>
  </w:num>
  <w:num w:numId="4">
    <w:abstractNumId w:val="14"/>
  </w:num>
  <w:num w:numId="5">
    <w:abstractNumId w:val="10"/>
  </w:num>
  <w:num w:numId="6">
    <w:abstractNumId w:val="26"/>
  </w:num>
  <w:num w:numId="7">
    <w:abstractNumId w:val="44"/>
  </w:num>
  <w:num w:numId="8">
    <w:abstractNumId w:val="17"/>
  </w:num>
  <w:num w:numId="9">
    <w:abstractNumId w:val="6"/>
  </w:num>
  <w:num w:numId="10">
    <w:abstractNumId w:val="24"/>
  </w:num>
  <w:num w:numId="11">
    <w:abstractNumId w:val="42"/>
  </w:num>
  <w:num w:numId="12">
    <w:abstractNumId w:val="8"/>
  </w:num>
  <w:num w:numId="13">
    <w:abstractNumId w:val="21"/>
  </w:num>
  <w:num w:numId="14">
    <w:abstractNumId w:val="28"/>
  </w:num>
  <w:num w:numId="15">
    <w:abstractNumId w:val="29"/>
  </w:num>
  <w:num w:numId="16">
    <w:abstractNumId w:val="9"/>
  </w:num>
  <w:num w:numId="17">
    <w:abstractNumId w:val="2"/>
  </w:num>
  <w:num w:numId="18">
    <w:abstractNumId w:val="25"/>
  </w:num>
  <w:num w:numId="19">
    <w:abstractNumId w:val="40"/>
  </w:num>
  <w:num w:numId="20">
    <w:abstractNumId w:val="5"/>
  </w:num>
  <w:num w:numId="21">
    <w:abstractNumId w:val="15"/>
  </w:num>
  <w:num w:numId="22">
    <w:abstractNumId w:val="1"/>
  </w:num>
  <w:num w:numId="23">
    <w:abstractNumId w:val="39"/>
  </w:num>
  <w:num w:numId="24">
    <w:abstractNumId w:val="33"/>
  </w:num>
  <w:num w:numId="25">
    <w:abstractNumId w:val="36"/>
  </w:num>
  <w:num w:numId="26">
    <w:abstractNumId w:val="32"/>
  </w:num>
  <w:num w:numId="27">
    <w:abstractNumId w:val="35"/>
  </w:num>
  <w:num w:numId="28">
    <w:abstractNumId w:val="18"/>
  </w:num>
  <w:num w:numId="29">
    <w:abstractNumId w:val="22"/>
  </w:num>
  <w:num w:numId="30">
    <w:abstractNumId w:val="19"/>
  </w:num>
  <w:num w:numId="31">
    <w:abstractNumId w:val="4"/>
  </w:num>
  <w:num w:numId="32">
    <w:abstractNumId w:val="20"/>
  </w:num>
  <w:num w:numId="33">
    <w:abstractNumId w:val="3"/>
  </w:num>
  <w:num w:numId="34">
    <w:abstractNumId w:val="13"/>
  </w:num>
  <w:num w:numId="35">
    <w:abstractNumId w:val="11"/>
  </w:num>
  <w:num w:numId="36">
    <w:abstractNumId w:val="41"/>
  </w:num>
  <w:num w:numId="37">
    <w:abstractNumId w:val="38"/>
  </w:num>
  <w:num w:numId="38">
    <w:abstractNumId w:val="37"/>
  </w:num>
  <w:num w:numId="39">
    <w:abstractNumId w:val="12"/>
  </w:num>
  <w:num w:numId="40">
    <w:abstractNumId w:val="34"/>
  </w:num>
  <w:num w:numId="41">
    <w:abstractNumId w:val="23"/>
  </w:num>
  <w:num w:numId="42">
    <w:abstractNumId w:val="31"/>
  </w:num>
  <w:num w:numId="43">
    <w:abstractNumId w:val="30"/>
  </w:num>
  <w:num w:numId="44">
    <w:abstractNumId w:val="16"/>
  </w:num>
  <w:num w:numId="4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028"/>
  <w:styleLockTheme/>
  <w:styleLockQFSet/>
  <w:defaultTabStop w:val="720"/>
  <w:characterSpacingControl w:val="doNotCompress"/>
  <w:compat/>
  <w:rsids>
    <w:rsidRoot w:val="002B5420"/>
    <w:rsid w:val="0000334E"/>
    <w:rsid w:val="00014042"/>
    <w:rsid w:val="000230D2"/>
    <w:rsid w:val="0002598D"/>
    <w:rsid w:val="000324EF"/>
    <w:rsid w:val="000425A4"/>
    <w:rsid w:val="00055D99"/>
    <w:rsid w:val="000617D4"/>
    <w:rsid w:val="000643B2"/>
    <w:rsid w:val="0008096B"/>
    <w:rsid w:val="000A22B7"/>
    <w:rsid w:val="000A2820"/>
    <w:rsid w:val="000C09A0"/>
    <w:rsid w:val="000C3852"/>
    <w:rsid w:val="000D7EA9"/>
    <w:rsid w:val="000E379B"/>
    <w:rsid w:val="000E584A"/>
    <w:rsid w:val="000E5D8B"/>
    <w:rsid w:val="000E7DD6"/>
    <w:rsid w:val="0010144E"/>
    <w:rsid w:val="00111EF7"/>
    <w:rsid w:val="0011686C"/>
    <w:rsid w:val="00133C0C"/>
    <w:rsid w:val="00170F4D"/>
    <w:rsid w:val="00194A57"/>
    <w:rsid w:val="001A0881"/>
    <w:rsid w:val="001A52DA"/>
    <w:rsid w:val="001C01F2"/>
    <w:rsid w:val="001C49D7"/>
    <w:rsid w:val="001D6D5E"/>
    <w:rsid w:val="001E43E5"/>
    <w:rsid w:val="001E5322"/>
    <w:rsid w:val="001E67E1"/>
    <w:rsid w:val="001F4CDD"/>
    <w:rsid w:val="00211564"/>
    <w:rsid w:val="002128FA"/>
    <w:rsid w:val="002130F3"/>
    <w:rsid w:val="0021366D"/>
    <w:rsid w:val="002233F1"/>
    <w:rsid w:val="002323B9"/>
    <w:rsid w:val="00235DC6"/>
    <w:rsid w:val="00244D86"/>
    <w:rsid w:val="00250672"/>
    <w:rsid w:val="00266E47"/>
    <w:rsid w:val="00293CF3"/>
    <w:rsid w:val="002B5420"/>
    <w:rsid w:val="002B56EE"/>
    <w:rsid w:val="002D5FE7"/>
    <w:rsid w:val="002E0E15"/>
    <w:rsid w:val="002F4734"/>
    <w:rsid w:val="00311886"/>
    <w:rsid w:val="00312BE3"/>
    <w:rsid w:val="003464CC"/>
    <w:rsid w:val="00382608"/>
    <w:rsid w:val="003A6C20"/>
    <w:rsid w:val="003B77C9"/>
    <w:rsid w:val="003D798D"/>
    <w:rsid w:val="003E0B08"/>
    <w:rsid w:val="00415F8E"/>
    <w:rsid w:val="00443D37"/>
    <w:rsid w:val="00445AE2"/>
    <w:rsid w:val="004552CD"/>
    <w:rsid w:val="00456DD6"/>
    <w:rsid w:val="00472757"/>
    <w:rsid w:val="00490F7F"/>
    <w:rsid w:val="004B2C6A"/>
    <w:rsid w:val="004B7D0B"/>
    <w:rsid w:val="004C1BB5"/>
    <w:rsid w:val="004D44B9"/>
    <w:rsid w:val="004D5D32"/>
    <w:rsid w:val="004E0E0C"/>
    <w:rsid w:val="004F6436"/>
    <w:rsid w:val="00504A06"/>
    <w:rsid w:val="00506576"/>
    <w:rsid w:val="0052530C"/>
    <w:rsid w:val="00525D6A"/>
    <w:rsid w:val="0052635F"/>
    <w:rsid w:val="00545D04"/>
    <w:rsid w:val="00550D64"/>
    <w:rsid w:val="00551707"/>
    <w:rsid w:val="0055747B"/>
    <w:rsid w:val="00583BA0"/>
    <w:rsid w:val="005A47BB"/>
    <w:rsid w:val="005A6B91"/>
    <w:rsid w:val="005C454E"/>
    <w:rsid w:val="005E0654"/>
    <w:rsid w:val="005E73F7"/>
    <w:rsid w:val="006240BB"/>
    <w:rsid w:val="00626067"/>
    <w:rsid w:val="00632886"/>
    <w:rsid w:val="006414A2"/>
    <w:rsid w:val="0065292B"/>
    <w:rsid w:val="00674264"/>
    <w:rsid w:val="006812E9"/>
    <w:rsid w:val="006A4044"/>
    <w:rsid w:val="006B66CB"/>
    <w:rsid w:val="006C6D79"/>
    <w:rsid w:val="006E18D9"/>
    <w:rsid w:val="006E30FC"/>
    <w:rsid w:val="006E6BF2"/>
    <w:rsid w:val="00700B32"/>
    <w:rsid w:val="00700CBC"/>
    <w:rsid w:val="007011BE"/>
    <w:rsid w:val="007030D6"/>
    <w:rsid w:val="007031DD"/>
    <w:rsid w:val="007100D8"/>
    <w:rsid w:val="00711E27"/>
    <w:rsid w:val="0072769B"/>
    <w:rsid w:val="00730C37"/>
    <w:rsid w:val="00732CE5"/>
    <w:rsid w:val="00741090"/>
    <w:rsid w:val="00755E39"/>
    <w:rsid w:val="00762A4F"/>
    <w:rsid w:val="00763B0E"/>
    <w:rsid w:val="00764F17"/>
    <w:rsid w:val="00772F2F"/>
    <w:rsid w:val="0077386D"/>
    <w:rsid w:val="007837CB"/>
    <w:rsid w:val="007852AF"/>
    <w:rsid w:val="007941A7"/>
    <w:rsid w:val="007A326A"/>
    <w:rsid w:val="007B01E3"/>
    <w:rsid w:val="007C0607"/>
    <w:rsid w:val="007D3CE0"/>
    <w:rsid w:val="007D50E7"/>
    <w:rsid w:val="007D5194"/>
    <w:rsid w:val="007E5B3A"/>
    <w:rsid w:val="007F0A74"/>
    <w:rsid w:val="007F7313"/>
    <w:rsid w:val="00806BD0"/>
    <w:rsid w:val="00822C31"/>
    <w:rsid w:val="008366B9"/>
    <w:rsid w:val="00847674"/>
    <w:rsid w:val="00855576"/>
    <w:rsid w:val="008605E1"/>
    <w:rsid w:val="00866897"/>
    <w:rsid w:val="00866AF6"/>
    <w:rsid w:val="008707D0"/>
    <w:rsid w:val="008750DE"/>
    <w:rsid w:val="008757DD"/>
    <w:rsid w:val="008829A5"/>
    <w:rsid w:val="008856F6"/>
    <w:rsid w:val="008900C1"/>
    <w:rsid w:val="008C1441"/>
    <w:rsid w:val="008C69A2"/>
    <w:rsid w:val="008F41CF"/>
    <w:rsid w:val="00902AF9"/>
    <w:rsid w:val="009035AD"/>
    <w:rsid w:val="00912B52"/>
    <w:rsid w:val="00917E90"/>
    <w:rsid w:val="00926096"/>
    <w:rsid w:val="00932093"/>
    <w:rsid w:val="00941DB6"/>
    <w:rsid w:val="00944271"/>
    <w:rsid w:val="00961CA8"/>
    <w:rsid w:val="009A2F70"/>
    <w:rsid w:val="009A5B4E"/>
    <w:rsid w:val="009E7B30"/>
    <w:rsid w:val="009F6C45"/>
    <w:rsid w:val="00A12FE2"/>
    <w:rsid w:val="00A21A01"/>
    <w:rsid w:val="00A22787"/>
    <w:rsid w:val="00A251C8"/>
    <w:rsid w:val="00A26732"/>
    <w:rsid w:val="00A451D4"/>
    <w:rsid w:val="00A51097"/>
    <w:rsid w:val="00A55085"/>
    <w:rsid w:val="00A55CE7"/>
    <w:rsid w:val="00A56ED0"/>
    <w:rsid w:val="00A6463A"/>
    <w:rsid w:val="00A652DB"/>
    <w:rsid w:val="00A92F3A"/>
    <w:rsid w:val="00AB48F4"/>
    <w:rsid w:val="00AC4E58"/>
    <w:rsid w:val="00AC59F0"/>
    <w:rsid w:val="00AD1C10"/>
    <w:rsid w:val="00AD5483"/>
    <w:rsid w:val="00B00646"/>
    <w:rsid w:val="00B026EE"/>
    <w:rsid w:val="00B15AFB"/>
    <w:rsid w:val="00B4606C"/>
    <w:rsid w:val="00B462CF"/>
    <w:rsid w:val="00B60645"/>
    <w:rsid w:val="00B62B6B"/>
    <w:rsid w:val="00B67513"/>
    <w:rsid w:val="00B67BDA"/>
    <w:rsid w:val="00B7448F"/>
    <w:rsid w:val="00B936EF"/>
    <w:rsid w:val="00BA54CB"/>
    <w:rsid w:val="00BB082D"/>
    <w:rsid w:val="00BC4A6B"/>
    <w:rsid w:val="00BD1BC8"/>
    <w:rsid w:val="00BE7620"/>
    <w:rsid w:val="00BF700F"/>
    <w:rsid w:val="00C41C42"/>
    <w:rsid w:val="00C464B4"/>
    <w:rsid w:val="00C57849"/>
    <w:rsid w:val="00C7663B"/>
    <w:rsid w:val="00C93BE9"/>
    <w:rsid w:val="00C97321"/>
    <w:rsid w:val="00CB69CB"/>
    <w:rsid w:val="00CC6DE9"/>
    <w:rsid w:val="00CD05B3"/>
    <w:rsid w:val="00CD3829"/>
    <w:rsid w:val="00CE36F2"/>
    <w:rsid w:val="00CF038F"/>
    <w:rsid w:val="00D0406E"/>
    <w:rsid w:val="00D20850"/>
    <w:rsid w:val="00D31BF5"/>
    <w:rsid w:val="00D92682"/>
    <w:rsid w:val="00D96515"/>
    <w:rsid w:val="00DA34DC"/>
    <w:rsid w:val="00DA5332"/>
    <w:rsid w:val="00DC289C"/>
    <w:rsid w:val="00DD1E58"/>
    <w:rsid w:val="00DD342D"/>
    <w:rsid w:val="00DD4510"/>
    <w:rsid w:val="00DD6F84"/>
    <w:rsid w:val="00DF3B44"/>
    <w:rsid w:val="00E01543"/>
    <w:rsid w:val="00E03726"/>
    <w:rsid w:val="00E30E27"/>
    <w:rsid w:val="00E406C4"/>
    <w:rsid w:val="00E50DB8"/>
    <w:rsid w:val="00E517AF"/>
    <w:rsid w:val="00E56DBA"/>
    <w:rsid w:val="00E75CC3"/>
    <w:rsid w:val="00E75F58"/>
    <w:rsid w:val="00E86FC8"/>
    <w:rsid w:val="00EC0348"/>
    <w:rsid w:val="00ED00C7"/>
    <w:rsid w:val="00ED7FDE"/>
    <w:rsid w:val="00EE51A1"/>
    <w:rsid w:val="00EF58C5"/>
    <w:rsid w:val="00F20503"/>
    <w:rsid w:val="00F248CF"/>
    <w:rsid w:val="00F27BF4"/>
    <w:rsid w:val="00F3716F"/>
    <w:rsid w:val="00F57D8C"/>
    <w:rsid w:val="00F61B21"/>
    <w:rsid w:val="00F6397C"/>
    <w:rsid w:val="00F675EE"/>
    <w:rsid w:val="00F71CB6"/>
    <w:rsid w:val="00F760E1"/>
    <w:rsid w:val="00F824B2"/>
    <w:rsid w:val="00F87C8E"/>
    <w:rsid w:val="00F91535"/>
    <w:rsid w:val="00FB3AF3"/>
    <w:rsid w:val="00FC0CDD"/>
    <w:rsid w:val="00FD0384"/>
    <w:rsid w:val="00FD1952"/>
    <w:rsid w:val="00FD345A"/>
    <w:rsid w:val="00FE2F4F"/>
    <w:rsid w:val="00FF1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0" w:defQFormat="0" w:count="267">
    <w:lsdException w:name="Normal" w:locked="0"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locked="0" w:uiPriority="1" w:unhideWhenUsed="1"/>
    <w:lsdException w:name="Body Text" w:unhideWhenUsed="1"/>
    <w:lsdException w:name="Subtitle" w:uiPriority="11" w:qFormat="1"/>
    <w:lsdException w:name="Strong" w:uiPriority="22" w:qFormat="1"/>
    <w:lsdException w:name="Emphasis" w:uiPriority="20" w:qFormat="1"/>
    <w:lsdException w:name="HTML Top of Form" w:locked="0" w:unhideWhenUsed="1"/>
    <w:lsdException w:name="HTML Bottom of Form" w:locked="0" w:unhideWhenUsed="1"/>
    <w:lsdException w:name="HTML Preformatted" w:unhideWhenUsed="1"/>
    <w:lsdException w:name="HTML Typewriter" w:unhideWhenUsed="1"/>
    <w:lsdException w:name="HTML Variable"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uiPriority="34" w:qFormat="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33C0C"/>
  </w:style>
  <w:style w:type="paragraph" w:styleId="Heading1">
    <w:name w:val="heading 1"/>
    <w:basedOn w:val="Normal"/>
    <w:next w:val="Normal"/>
    <w:link w:val="Heading1Char"/>
    <w:uiPriority w:val="9"/>
    <w:qFormat/>
    <w:locked/>
    <w:rsid w:val="000425A4"/>
    <w:pPr>
      <w:keepNext/>
      <w:keepLines/>
      <w:spacing w:before="240" w:after="0"/>
      <w:outlineLvl w:val="0"/>
    </w:pPr>
    <w:rPr>
      <w:rFonts w:asciiTheme="majorHAnsi" w:eastAsiaTheme="majorEastAsia" w:hAnsiTheme="majorHAnsi" w:cstheme="majorBidi"/>
      <w:color w:val="007982" w:themeColor="accent1" w:themeShade="BF"/>
      <w:sz w:val="32"/>
      <w:szCs w:val="32"/>
    </w:rPr>
  </w:style>
  <w:style w:type="paragraph" w:styleId="Heading2">
    <w:name w:val="heading 2"/>
    <w:basedOn w:val="Normal"/>
    <w:next w:val="Normal"/>
    <w:link w:val="Heading2Char"/>
    <w:uiPriority w:val="9"/>
    <w:semiHidden/>
    <w:qFormat/>
    <w:locked/>
    <w:rsid w:val="000425A4"/>
    <w:pPr>
      <w:keepNext/>
      <w:keepLines/>
      <w:spacing w:before="40" w:after="0"/>
      <w:outlineLvl w:val="1"/>
    </w:pPr>
    <w:rPr>
      <w:rFonts w:asciiTheme="majorHAnsi" w:eastAsiaTheme="majorEastAsia" w:hAnsiTheme="majorHAnsi" w:cstheme="majorBidi"/>
      <w:color w:val="007982" w:themeColor="accent1" w:themeShade="BF"/>
      <w:sz w:val="26"/>
      <w:szCs w:val="26"/>
    </w:rPr>
  </w:style>
  <w:style w:type="paragraph" w:styleId="Heading3">
    <w:name w:val="heading 3"/>
    <w:basedOn w:val="Normal"/>
    <w:next w:val="Normal"/>
    <w:link w:val="Heading3Char"/>
    <w:uiPriority w:val="9"/>
    <w:semiHidden/>
    <w:qFormat/>
    <w:locked/>
    <w:rsid w:val="000425A4"/>
    <w:pPr>
      <w:keepNext/>
      <w:keepLines/>
      <w:spacing w:before="40" w:after="0"/>
      <w:outlineLvl w:val="2"/>
    </w:pPr>
    <w:rPr>
      <w:rFonts w:asciiTheme="majorHAnsi" w:eastAsiaTheme="majorEastAsia" w:hAnsiTheme="majorHAnsi" w:cstheme="majorBidi"/>
      <w:color w:val="005056" w:themeColor="accent1" w:themeShade="7F"/>
      <w:sz w:val="24"/>
      <w:szCs w:val="24"/>
    </w:rPr>
  </w:style>
  <w:style w:type="paragraph" w:styleId="Heading4">
    <w:name w:val="heading 4"/>
    <w:basedOn w:val="Normal"/>
    <w:next w:val="Normal"/>
    <w:link w:val="Heading4Char"/>
    <w:uiPriority w:val="9"/>
    <w:semiHidden/>
    <w:qFormat/>
    <w:locked/>
    <w:rsid w:val="000230D2"/>
    <w:pPr>
      <w:keepNext/>
      <w:keepLines/>
      <w:spacing w:before="40" w:after="0"/>
      <w:outlineLvl w:val="3"/>
    </w:pPr>
    <w:rPr>
      <w:rFonts w:asciiTheme="majorHAnsi" w:eastAsiaTheme="majorEastAsia" w:hAnsiTheme="majorHAnsi" w:cstheme="majorBidi"/>
      <w:i/>
      <w:iCs/>
      <w:color w:val="007982" w:themeColor="accent1" w:themeShade="BF"/>
    </w:rPr>
  </w:style>
  <w:style w:type="paragraph" w:styleId="Heading5">
    <w:name w:val="heading 5"/>
    <w:basedOn w:val="Normal"/>
    <w:next w:val="Normal"/>
    <w:link w:val="Heading5Char"/>
    <w:uiPriority w:val="9"/>
    <w:semiHidden/>
    <w:qFormat/>
    <w:locked/>
    <w:rsid w:val="000230D2"/>
    <w:pPr>
      <w:keepNext/>
      <w:keepLines/>
      <w:spacing w:before="40" w:after="0"/>
      <w:outlineLvl w:val="4"/>
    </w:pPr>
    <w:rPr>
      <w:rFonts w:asciiTheme="majorHAnsi" w:eastAsiaTheme="majorEastAsia" w:hAnsiTheme="majorHAnsi" w:cstheme="majorBidi"/>
      <w:color w:val="007982" w:themeColor="accent1" w:themeShade="BF"/>
    </w:rPr>
  </w:style>
  <w:style w:type="paragraph" w:styleId="Heading6">
    <w:name w:val="heading 6"/>
    <w:basedOn w:val="Normal"/>
    <w:next w:val="Normal"/>
    <w:link w:val="Heading6Char"/>
    <w:uiPriority w:val="9"/>
    <w:semiHidden/>
    <w:qFormat/>
    <w:locked/>
    <w:rsid w:val="000230D2"/>
    <w:pPr>
      <w:keepNext/>
      <w:keepLines/>
      <w:spacing w:before="40" w:after="0"/>
      <w:outlineLvl w:val="5"/>
    </w:pPr>
    <w:rPr>
      <w:rFonts w:asciiTheme="majorHAnsi" w:eastAsiaTheme="majorEastAsia" w:hAnsiTheme="majorHAnsi" w:cstheme="majorBidi"/>
      <w:color w:val="005056" w:themeColor="accent1" w:themeShade="7F"/>
    </w:rPr>
  </w:style>
  <w:style w:type="paragraph" w:styleId="Heading7">
    <w:name w:val="heading 7"/>
    <w:basedOn w:val="Normal"/>
    <w:next w:val="Normal"/>
    <w:link w:val="Heading7Char"/>
    <w:uiPriority w:val="9"/>
    <w:semiHidden/>
    <w:qFormat/>
    <w:locked/>
    <w:rsid w:val="000230D2"/>
    <w:pPr>
      <w:keepNext/>
      <w:keepLines/>
      <w:spacing w:before="40" w:after="0"/>
      <w:outlineLvl w:val="6"/>
    </w:pPr>
    <w:rPr>
      <w:rFonts w:asciiTheme="majorHAnsi" w:eastAsiaTheme="majorEastAsia" w:hAnsiTheme="majorHAnsi" w:cstheme="majorBidi"/>
      <w:i/>
      <w:iCs/>
      <w:color w:val="0050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042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urseTitle">
    <w:name w:val="Course Title"/>
    <w:basedOn w:val="Title"/>
    <w:next w:val="Normal"/>
    <w:uiPriority w:val="1"/>
    <w:qFormat/>
    <w:locked/>
    <w:rsid w:val="000230D2"/>
    <w:rPr>
      <w:smallCaps/>
      <w:color w:val="565A5C" w:themeColor="text2"/>
      <w:sz w:val="44"/>
    </w:rPr>
  </w:style>
  <w:style w:type="paragraph" w:customStyle="1" w:styleId="ModuleTitle">
    <w:name w:val="Module Title"/>
    <w:basedOn w:val="Title"/>
    <w:next w:val="Normal"/>
    <w:uiPriority w:val="1"/>
    <w:qFormat/>
    <w:locked/>
    <w:rsid w:val="000230D2"/>
    <w:pPr>
      <w:spacing w:after="240"/>
      <w:contextualSpacing w:val="0"/>
      <w:outlineLvl w:val="0"/>
    </w:pPr>
    <w:rPr>
      <w:color w:val="004396" w:themeColor="accent4" w:themeShade="BF"/>
      <w:sz w:val="44"/>
    </w:rPr>
  </w:style>
  <w:style w:type="paragraph" w:styleId="Title">
    <w:name w:val="Title"/>
    <w:basedOn w:val="Normal"/>
    <w:next w:val="Normal"/>
    <w:link w:val="TitleChar"/>
    <w:uiPriority w:val="10"/>
    <w:qFormat/>
    <w:locked/>
    <w:rsid w:val="00042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2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0D2"/>
    <w:rPr>
      <w:rFonts w:asciiTheme="majorHAnsi" w:eastAsiaTheme="majorEastAsia" w:hAnsiTheme="majorHAnsi" w:cstheme="majorBidi"/>
      <w:color w:val="007982" w:themeColor="accent1" w:themeShade="BF"/>
      <w:sz w:val="32"/>
      <w:szCs w:val="32"/>
    </w:rPr>
  </w:style>
  <w:style w:type="character" w:customStyle="1" w:styleId="Heading2Char">
    <w:name w:val="Heading 2 Char"/>
    <w:basedOn w:val="DefaultParagraphFont"/>
    <w:link w:val="Heading2"/>
    <w:uiPriority w:val="9"/>
    <w:semiHidden/>
    <w:rsid w:val="000230D2"/>
    <w:rPr>
      <w:rFonts w:asciiTheme="majorHAnsi" w:eastAsiaTheme="majorEastAsia" w:hAnsiTheme="majorHAnsi" w:cstheme="majorBidi"/>
      <w:color w:val="007982" w:themeColor="accent1" w:themeShade="BF"/>
      <w:sz w:val="26"/>
      <w:szCs w:val="26"/>
    </w:rPr>
  </w:style>
  <w:style w:type="character" w:customStyle="1" w:styleId="Heading3Char">
    <w:name w:val="Heading 3 Char"/>
    <w:basedOn w:val="DefaultParagraphFont"/>
    <w:link w:val="Heading3"/>
    <w:uiPriority w:val="9"/>
    <w:semiHidden/>
    <w:rsid w:val="000230D2"/>
    <w:rPr>
      <w:rFonts w:asciiTheme="majorHAnsi" w:eastAsiaTheme="majorEastAsia" w:hAnsiTheme="majorHAnsi" w:cstheme="majorBidi"/>
      <w:color w:val="005056" w:themeColor="accent1" w:themeShade="7F"/>
      <w:sz w:val="24"/>
      <w:szCs w:val="24"/>
    </w:rPr>
  </w:style>
  <w:style w:type="paragraph" w:customStyle="1" w:styleId="Lead">
    <w:name w:val="Lead"/>
    <w:basedOn w:val="BodyText"/>
    <w:uiPriority w:val="30"/>
    <w:qFormat/>
    <w:locked/>
    <w:rsid w:val="007941A7"/>
    <w:rPr>
      <w:sz w:val="28"/>
    </w:rPr>
  </w:style>
  <w:style w:type="paragraph" w:styleId="Caption">
    <w:name w:val="caption"/>
    <w:basedOn w:val="Normal"/>
    <w:next w:val="Normal"/>
    <w:uiPriority w:val="35"/>
    <w:qFormat/>
    <w:locked/>
    <w:rsid w:val="00445AE2"/>
    <w:pPr>
      <w:spacing w:after="200" w:line="240" w:lineRule="auto"/>
    </w:pPr>
    <w:rPr>
      <w:i/>
      <w:iCs/>
      <w:color w:val="565A5C" w:themeColor="text2"/>
      <w:sz w:val="18"/>
      <w:szCs w:val="18"/>
    </w:rPr>
  </w:style>
  <w:style w:type="paragraph" w:styleId="BodyText">
    <w:name w:val="Body Text"/>
    <w:basedOn w:val="Normal"/>
    <w:link w:val="BodyTextChar"/>
    <w:uiPriority w:val="99"/>
    <w:semiHidden/>
    <w:locked/>
    <w:rsid w:val="007941A7"/>
    <w:pPr>
      <w:spacing w:after="120"/>
    </w:pPr>
  </w:style>
  <w:style w:type="character" w:customStyle="1" w:styleId="BodyTextChar">
    <w:name w:val="Body Text Char"/>
    <w:basedOn w:val="DefaultParagraphFont"/>
    <w:link w:val="BodyText"/>
    <w:uiPriority w:val="99"/>
    <w:semiHidden/>
    <w:rsid w:val="000A22B7"/>
  </w:style>
  <w:style w:type="paragraph" w:styleId="Quote">
    <w:name w:val="Quote"/>
    <w:basedOn w:val="Normal"/>
    <w:next w:val="Normal"/>
    <w:link w:val="QuoteChar"/>
    <w:uiPriority w:val="29"/>
    <w:qFormat/>
    <w:locked/>
    <w:rsid w:val="00445AE2"/>
    <w:pPr>
      <w:spacing w:before="200"/>
      <w:ind w:left="864" w:right="864"/>
      <w:jc w:val="center"/>
    </w:pPr>
    <w:rPr>
      <w:i/>
      <w:iCs/>
      <w:color w:val="7D8386" w:themeColor="text1" w:themeTint="BF"/>
    </w:rPr>
  </w:style>
  <w:style w:type="character" w:customStyle="1" w:styleId="QuoteChar">
    <w:name w:val="Quote Char"/>
    <w:basedOn w:val="DefaultParagraphFont"/>
    <w:link w:val="Quote"/>
    <w:uiPriority w:val="29"/>
    <w:rsid w:val="000A22B7"/>
    <w:rPr>
      <w:i/>
      <w:iCs/>
      <w:color w:val="7D8386" w:themeColor="text1" w:themeTint="BF"/>
    </w:rPr>
  </w:style>
  <w:style w:type="paragraph" w:styleId="BalloonText">
    <w:name w:val="Balloon Text"/>
    <w:basedOn w:val="Normal"/>
    <w:link w:val="BalloonTextChar"/>
    <w:uiPriority w:val="99"/>
    <w:semiHidden/>
    <w:locked/>
    <w:rsid w:val="00772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F2F"/>
    <w:rPr>
      <w:rFonts w:ascii="Segoe UI" w:hAnsi="Segoe UI" w:cs="Segoe UI"/>
      <w:sz w:val="18"/>
      <w:szCs w:val="18"/>
    </w:rPr>
  </w:style>
  <w:style w:type="paragraph" w:styleId="ListParagraph">
    <w:name w:val="List Paragraph"/>
    <w:basedOn w:val="Normal"/>
    <w:uiPriority w:val="34"/>
    <w:qFormat/>
    <w:locked/>
    <w:rsid w:val="009A2F70"/>
    <w:pPr>
      <w:ind w:left="720"/>
      <w:contextualSpacing/>
    </w:pPr>
  </w:style>
  <w:style w:type="paragraph" w:customStyle="1" w:styleId="TopicTitle">
    <w:name w:val="Topic Title"/>
    <w:aliases w:val="H1"/>
    <w:basedOn w:val="Heading1"/>
    <w:next w:val="Normal"/>
    <w:uiPriority w:val="2"/>
    <w:qFormat/>
    <w:locked/>
    <w:rsid w:val="000230D2"/>
    <w:pPr>
      <w:spacing w:before="40"/>
      <w:outlineLvl w:val="1"/>
    </w:pPr>
    <w:rPr>
      <w:color w:val="E87511" w:themeColor="background2"/>
    </w:rPr>
  </w:style>
  <w:style w:type="paragraph" w:customStyle="1" w:styleId="H2">
    <w:name w:val="H2"/>
    <w:basedOn w:val="Heading2"/>
    <w:next w:val="Normal"/>
    <w:uiPriority w:val="3"/>
    <w:qFormat/>
    <w:locked/>
    <w:rsid w:val="000230D2"/>
    <w:pPr>
      <w:outlineLvl w:val="2"/>
    </w:pPr>
    <w:rPr>
      <w:color w:val="005AC9" w:themeColor="accent4"/>
      <w:sz w:val="28"/>
    </w:rPr>
  </w:style>
  <w:style w:type="paragraph" w:customStyle="1" w:styleId="H3">
    <w:name w:val="H3"/>
    <w:basedOn w:val="Heading4"/>
    <w:next w:val="Normal"/>
    <w:uiPriority w:val="4"/>
    <w:qFormat/>
    <w:locked/>
    <w:rsid w:val="000230D2"/>
    <w:rPr>
      <w:color w:val="76A23F" w:themeColor="accent3"/>
    </w:rPr>
  </w:style>
  <w:style w:type="character" w:customStyle="1" w:styleId="Heading4Char">
    <w:name w:val="Heading 4 Char"/>
    <w:basedOn w:val="DefaultParagraphFont"/>
    <w:link w:val="Heading4"/>
    <w:uiPriority w:val="9"/>
    <w:semiHidden/>
    <w:rsid w:val="000230D2"/>
    <w:rPr>
      <w:rFonts w:asciiTheme="majorHAnsi" w:eastAsiaTheme="majorEastAsia" w:hAnsiTheme="majorHAnsi" w:cstheme="majorBidi"/>
      <w:i/>
      <w:iCs/>
      <w:color w:val="007982" w:themeColor="accent1" w:themeShade="BF"/>
    </w:rPr>
  </w:style>
  <w:style w:type="paragraph" w:customStyle="1" w:styleId="H4">
    <w:name w:val="H4"/>
    <w:basedOn w:val="Heading5"/>
    <w:uiPriority w:val="4"/>
    <w:semiHidden/>
    <w:qFormat/>
    <w:locked/>
    <w:rsid w:val="000230D2"/>
  </w:style>
  <w:style w:type="character" w:customStyle="1" w:styleId="Heading5Char">
    <w:name w:val="Heading 5 Char"/>
    <w:basedOn w:val="DefaultParagraphFont"/>
    <w:link w:val="Heading5"/>
    <w:uiPriority w:val="9"/>
    <w:semiHidden/>
    <w:rsid w:val="000230D2"/>
    <w:rPr>
      <w:rFonts w:asciiTheme="majorHAnsi" w:eastAsiaTheme="majorEastAsia" w:hAnsiTheme="majorHAnsi" w:cstheme="majorBidi"/>
      <w:color w:val="007982" w:themeColor="accent1" w:themeShade="BF"/>
    </w:rPr>
  </w:style>
  <w:style w:type="paragraph" w:customStyle="1" w:styleId="H5">
    <w:name w:val="H5"/>
    <w:basedOn w:val="Heading6"/>
    <w:uiPriority w:val="5"/>
    <w:semiHidden/>
    <w:qFormat/>
    <w:locked/>
    <w:rsid w:val="000230D2"/>
  </w:style>
  <w:style w:type="character" w:customStyle="1" w:styleId="Heading6Char">
    <w:name w:val="Heading 6 Char"/>
    <w:basedOn w:val="DefaultParagraphFont"/>
    <w:link w:val="Heading6"/>
    <w:uiPriority w:val="9"/>
    <w:semiHidden/>
    <w:rsid w:val="000230D2"/>
    <w:rPr>
      <w:rFonts w:asciiTheme="majorHAnsi" w:eastAsiaTheme="majorEastAsia" w:hAnsiTheme="majorHAnsi" w:cstheme="majorBidi"/>
      <w:color w:val="005056" w:themeColor="accent1" w:themeShade="7F"/>
    </w:rPr>
  </w:style>
  <w:style w:type="paragraph" w:customStyle="1" w:styleId="H6">
    <w:name w:val="H6"/>
    <w:basedOn w:val="Heading7"/>
    <w:uiPriority w:val="5"/>
    <w:semiHidden/>
    <w:qFormat/>
    <w:locked/>
    <w:rsid w:val="000230D2"/>
  </w:style>
  <w:style w:type="character" w:customStyle="1" w:styleId="Heading7Char">
    <w:name w:val="Heading 7 Char"/>
    <w:basedOn w:val="DefaultParagraphFont"/>
    <w:link w:val="Heading7"/>
    <w:uiPriority w:val="9"/>
    <w:semiHidden/>
    <w:rsid w:val="000230D2"/>
    <w:rPr>
      <w:rFonts w:asciiTheme="majorHAnsi" w:eastAsiaTheme="majorEastAsia" w:hAnsiTheme="majorHAnsi" w:cstheme="majorBidi"/>
      <w:i/>
      <w:iCs/>
      <w:color w:val="005056" w:themeColor="accent1" w:themeShade="7F"/>
    </w:rPr>
  </w:style>
  <w:style w:type="character" w:styleId="CommentReference">
    <w:name w:val="annotation reference"/>
    <w:basedOn w:val="DefaultParagraphFont"/>
    <w:uiPriority w:val="99"/>
    <w:semiHidden/>
    <w:locked/>
    <w:rsid w:val="006C6D79"/>
    <w:rPr>
      <w:sz w:val="16"/>
      <w:szCs w:val="16"/>
    </w:rPr>
  </w:style>
  <w:style w:type="paragraph" w:styleId="CommentText">
    <w:name w:val="annotation text"/>
    <w:basedOn w:val="Normal"/>
    <w:link w:val="CommentTextChar"/>
    <w:uiPriority w:val="99"/>
    <w:locked/>
    <w:rsid w:val="006C6D79"/>
    <w:pPr>
      <w:spacing w:line="240" w:lineRule="auto"/>
    </w:pPr>
    <w:rPr>
      <w:sz w:val="20"/>
      <w:szCs w:val="20"/>
    </w:rPr>
  </w:style>
  <w:style w:type="character" w:customStyle="1" w:styleId="CommentTextChar">
    <w:name w:val="Comment Text Char"/>
    <w:basedOn w:val="DefaultParagraphFont"/>
    <w:link w:val="CommentText"/>
    <w:uiPriority w:val="99"/>
    <w:rsid w:val="006C6D79"/>
    <w:rPr>
      <w:sz w:val="20"/>
      <w:szCs w:val="20"/>
    </w:rPr>
  </w:style>
  <w:style w:type="paragraph" w:styleId="CommentSubject">
    <w:name w:val="annotation subject"/>
    <w:basedOn w:val="CommentText"/>
    <w:next w:val="CommentText"/>
    <w:link w:val="CommentSubjectChar"/>
    <w:uiPriority w:val="99"/>
    <w:semiHidden/>
    <w:locked/>
    <w:rsid w:val="00CD05B3"/>
    <w:rPr>
      <w:b/>
      <w:bCs/>
    </w:rPr>
  </w:style>
  <w:style w:type="character" w:customStyle="1" w:styleId="CommentSubjectChar">
    <w:name w:val="Comment Subject Char"/>
    <w:basedOn w:val="CommentTextChar"/>
    <w:link w:val="CommentSubject"/>
    <w:uiPriority w:val="99"/>
    <w:semiHidden/>
    <w:rsid w:val="00CD05B3"/>
    <w:rPr>
      <w:b/>
      <w:bCs/>
      <w:sz w:val="20"/>
      <w:szCs w:val="20"/>
    </w:rPr>
  </w:style>
  <w:style w:type="character" w:styleId="Hyperlink">
    <w:name w:val="Hyperlink"/>
    <w:basedOn w:val="DefaultParagraphFont"/>
    <w:uiPriority w:val="99"/>
    <w:semiHidden/>
    <w:locked/>
    <w:rsid w:val="00CD05B3"/>
    <w:rPr>
      <w:color w:val="565A5C" w:themeColor="hyperlink"/>
      <w:u w:val="single"/>
    </w:rPr>
  </w:style>
  <w:style w:type="paragraph" w:styleId="NormalWeb">
    <w:name w:val="Normal (Web)"/>
    <w:basedOn w:val="Normal"/>
    <w:uiPriority w:val="99"/>
    <w:semiHidden/>
    <w:unhideWhenUsed/>
    <w:locked/>
    <w:rsid w:val="00A6463A"/>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r="http://schemas.openxmlformats.org/officeDocument/2006/relationships" xmlns:w="http://schemas.openxmlformats.org/wordprocessingml/2006/main">
  <w:divs>
    <w:div w:id="215241640">
      <w:bodyDiv w:val="1"/>
      <w:marLeft w:val="0"/>
      <w:marRight w:val="0"/>
      <w:marTop w:val="0"/>
      <w:marBottom w:val="0"/>
      <w:divBdr>
        <w:top w:val="none" w:sz="0" w:space="0" w:color="auto"/>
        <w:left w:val="none" w:sz="0" w:space="0" w:color="auto"/>
        <w:bottom w:val="none" w:sz="0" w:space="0" w:color="auto"/>
        <w:right w:val="none" w:sz="0" w:space="0" w:color="auto"/>
      </w:divBdr>
    </w:div>
    <w:div w:id="696274871">
      <w:bodyDiv w:val="1"/>
      <w:marLeft w:val="0"/>
      <w:marRight w:val="0"/>
      <w:marTop w:val="0"/>
      <w:marBottom w:val="0"/>
      <w:divBdr>
        <w:top w:val="none" w:sz="0" w:space="0" w:color="auto"/>
        <w:left w:val="none" w:sz="0" w:space="0" w:color="auto"/>
        <w:bottom w:val="none" w:sz="0" w:space="0" w:color="auto"/>
        <w:right w:val="none" w:sz="0" w:space="0" w:color="auto"/>
      </w:divBdr>
    </w:div>
    <w:div w:id="101549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vestopedia.com/stock-analysis/021815/worlds-top-ten-media-companies-dis-cmcsa-fox.aspx" TargetMode="External"/><Relationship Id="rId5" Type="http://schemas.openxmlformats.org/officeDocument/2006/relationships/numbering" Target="numbering.xml"/><Relationship Id="rId10" Type="http://schemas.openxmlformats.org/officeDocument/2006/relationships/hyperlink" Target="https://www.indeed.com/career-advice/finding-a-job/entertainment-industry-jobs" TargetMode="External"/><Relationship Id="rId4" Type="http://schemas.openxmlformats.org/officeDocument/2006/relationships/customXml" Target="../customXml/item4.xml"/><Relationship Id="rId9" Type="http://schemas.openxmlformats.org/officeDocument/2006/relationships/hyperlink" Target="https://mediaarts.humber.ca/programs/media-communica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COOOrganization\CoursewareDevelopment\Public\Client%20Work\Conestoga\Client%20Facing%20Documentation\Rec_Doc_Template-Conestoga.dotx" TargetMode="External"/></Relationships>
</file>

<file path=word/theme/theme1.xml><?xml version="1.0" encoding="utf-8"?>
<a:theme xmlns:a="http://schemas.openxmlformats.org/drawingml/2006/main" name="Office Theme">
  <a:themeElements>
    <a:clrScheme name="Birghtspace on lights">
      <a:dk1>
        <a:srgbClr val="55595B"/>
      </a:dk1>
      <a:lt1>
        <a:srgbClr val="FFFFFF"/>
      </a:lt1>
      <a:dk2>
        <a:srgbClr val="565A5C"/>
      </a:dk2>
      <a:lt2>
        <a:srgbClr val="E87511"/>
      </a:lt2>
      <a:accent1>
        <a:srgbClr val="00A3AE"/>
      </a:accent1>
      <a:accent2>
        <a:srgbClr val="C83000"/>
      </a:accent2>
      <a:accent3>
        <a:srgbClr val="76A23F"/>
      </a:accent3>
      <a:accent4>
        <a:srgbClr val="005AC9"/>
      </a:accent4>
      <a:accent5>
        <a:srgbClr val="55595B"/>
      </a:accent5>
      <a:accent6>
        <a:srgbClr val="E87511"/>
      </a:accent6>
      <a:hlink>
        <a:srgbClr val="565A5C"/>
      </a:hlink>
      <a:folHlink>
        <a:srgbClr val="D7D7D7"/>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26CBAB6520224AA8EDB08AB4468286" ma:contentTypeVersion="8" ma:contentTypeDescription="Create a new document." ma:contentTypeScope="" ma:versionID="67786a6699e227d63cba518e44d19679">
  <xsd:schema xmlns:xsd="http://www.w3.org/2001/XMLSchema" xmlns:xs="http://www.w3.org/2001/XMLSchema" xmlns:p="http://schemas.microsoft.com/office/2006/metadata/properties" xmlns:ns2="88433af1-a3fb-4cf6-8001-212a18487c6a" targetNamespace="http://schemas.microsoft.com/office/2006/metadata/properties" ma:root="true" ma:fieldsID="40c91569af905d11e2143be0def970c4" ns2:_="">
    <xsd:import namespace="88433af1-a3fb-4cf6-8001-212a18487c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33af1-a3fb-4cf6-8001-212a18487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8A1B1-3B65-485E-A70B-138759164E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5D0E4C-97E3-4C73-B6BB-E1AC1571A1A4}">
  <ds:schemaRefs>
    <ds:schemaRef ds:uri="http://schemas.microsoft.com/sharepoint/v3/contenttype/forms"/>
  </ds:schemaRefs>
</ds:datastoreItem>
</file>

<file path=customXml/itemProps3.xml><?xml version="1.0" encoding="utf-8"?>
<ds:datastoreItem xmlns:ds="http://schemas.openxmlformats.org/officeDocument/2006/customXml" ds:itemID="{0DD46E40-CF07-4DFF-8239-D2BD0FDA3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33af1-a3fb-4cf6-8001-212a18487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81C43F-8B28-4832-BA0E-928BF10F2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Rec_Doc_Template-Conestoga</Template>
  <TotalTime>609</TotalTime>
  <Pages>7</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Micheal McEwan</dc:creator>
  <cp:lastModifiedBy>Windows User</cp:lastModifiedBy>
  <cp:revision>17</cp:revision>
  <cp:lastPrinted>2018-04-23T18:58:00Z</cp:lastPrinted>
  <dcterms:created xsi:type="dcterms:W3CDTF">2021-10-19T02:35:00Z</dcterms:created>
  <dcterms:modified xsi:type="dcterms:W3CDTF">2021-10-23T00:55:00Z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0x010100C926CBAB6520224AA8EDB08AB4468286</vt:lpwstr>
  </property>
</Properties>
</file>